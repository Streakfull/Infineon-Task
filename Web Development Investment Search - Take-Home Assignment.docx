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DB7" w:rsidRPr="00806F06" w:rsidRDefault="002571A2" w:rsidP="007A5C14">
      <w:pPr>
        <w:pStyle w:val="Headline30pt"/>
      </w:pPr>
      <w:r w:rsidRPr="002571A2">
        <w:t>Working Student: Web Development Investment Search (f/m/div)</w:t>
      </w:r>
      <w:r w:rsidR="003C0DB7" w:rsidRPr="00806F06">
        <w:t>.</w:t>
      </w:r>
    </w:p>
    <w:p w:rsidR="005D3A47" w:rsidRPr="00806F06" w:rsidRDefault="002571A2" w:rsidP="00806F06">
      <w:pPr>
        <w:pStyle w:val="Subline12pt"/>
      </w:pPr>
      <w:r>
        <w:t>Take-Home Assignment</w:t>
      </w:r>
      <w:r w:rsidR="00A85EFE" w:rsidRPr="00806F06">
        <w:t>.</w:t>
      </w:r>
    </w:p>
    <w:p w:rsidR="002D0E2D" w:rsidRDefault="002571A2" w:rsidP="00217D07">
      <w:r w:rsidRPr="002571A2">
        <w:t xml:space="preserve">Develop a simple web application that </w:t>
      </w:r>
      <w:r w:rsidRPr="00FD42D0">
        <w:rPr>
          <w:highlight w:val="yellow"/>
        </w:rPr>
        <w:t>ranks</w:t>
      </w:r>
      <w:r w:rsidRPr="002571A2">
        <w:t xml:space="preserve"> companies in order of relevance to a given </w:t>
      </w:r>
      <w:r w:rsidRPr="00FD42D0">
        <w:rPr>
          <w:highlight w:val="yellow"/>
        </w:rPr>
        <w:t>search</w:t>
      </w:r>
      <w:r w:rsidRPr="002571A2">
        <w:t xml:space="preserve"> term. The application </w:t>
      </w:r>
      <w:r>
        <w:t xml:space="preserve">should consist of a backend with endpoints to </w:t>
      </w:r>
      <w:r w:rsidRPr="00FD42D0">
        <w:rPr>
          <w:highlight w:val="yellow"/>
        </w:rPr>
        <w:t>insert</w:t>
      </w:r>
      <w:r>
        <w:t xml:space="preserve"> new companies to the database and search for companies based on a search term and return them ordered by relevance.  You should create a </w:t>
      </w:r>
      <w:r w:rsidRPr="00FD42D0">
        <w:rPr>
          <w:highlight w:val="yellow"/>
        </w:rPr>
        <w:t>database</w:t>
      </w:r>
      <w:r>
        <w:t xml:space="preserve"> to store company information such as </w:t>
      </w:r>
      <w:r w:rsidRPr="00FD42D0">
        <w:rPr>
          <w:highlight w:val="yellow"/>
        </w:rPr>
        <w:t>name and description</w:t>
      </w:r>
      <w:r>
        <w:t>.</w:t>
      </w:r>
      <w:r w:rsidR="002D0E2D">
        <w:t xml:space="preserve">  A frontend will be required to allow users to submit search terms and display a list of companies ordered by relevance.  </w:t>
      </w:r>
      <w:proofErr w:type="gramStart"/>
      <w:r w:rsidR="002D0E2D">
        <w:t>Additionally</w:t>
      </w:r>
      <w:proofErr w:type="gramEnd"/>
      <w:r w:rsidR="002D0E2D">
        <w:t xml:space="preserve"> it would be of benefit if a user can </w:t>
      </w:r>
      <w:r w:rsidR="002D0E2D" w:rsidRPr="00FD42D0">
        <w:rPr>
          <w:highlight w:val="yellow"/>
        </w:rPr>
        <w:t>add new companies</w:t>
      </w:r>
      <w:r w:rsidR="002D0E2D">
        <w:t xml:space="preserve"> to the system.</w:t>
      </w:r>
    </w:p>
    <w:p w:rsidR="002571A2" w:rsidRDefault="002D0E2D" w:rsidP="00217D07">
      <w:r>
        <w:t xml:space="preserve"> </w:t>
      </w:r>
      <w:bookmarkStart w:id="0" w:name="_GoBack"/>
      <w:bookmarkEnd w:id="0"/>
    </w:p>
    <w:p w:rsidR="002571A2" w:rsidRPr="002571A2" w:rsidRDefault="002571A2" w:rsidP="002571A2">
      <w:pPr>
        <w:pStyle w:val="Subline12pt"/>
      </w:pPr>
      <w:r w:rsidRPr="002571A2">
        <w:t>Submission Instructions</w:t>
      </w:r>
      <w:r w:rsidR="002D0E2D">
        <w:t>.</w:t>
      </w:r>
    </w:p>
    <w:p w:rsidR="002571A2" w:rsidRPr="002571A2" w:rsidRDefault="002571A2" w:rsidP="002571A2">
      <w:pPr>
        <w:numPr>
          <w:ilvl w:val="0"/>
          <w:numId w:val="32"/>
        </w:numPr>
      </w:pPr>
      <w:r w:rsidRPr="002571A2">
        <w:t>Provide a GitHub repository link with the complete source code.</w:t>
      </w:r>
    </w:p>
    <w:p w:rsidR="002571A2" w:rsidRPr="002571A2" w:rsidRDefault="002571A2" w:rsidP="002571A2">
      <w:pPr>
        <w:numPr>
          <w:ilvl w:val="0"/>
          <w:numId w:val="32"/>
        </w:numPr>
      </w:pPr>
      <w:r w:rsidRPr="002571A2">
        <w:t xml:space="preserve">Include a README file with instructions on how to set up and run the application locally using </w:t>
      </w:r>
      <w:r w:rsidRPr="00FD42D0">
        <w:rPr>
          <w:highlight w:val="yellow"/>
        </w:rPr>
        <w:t>Docker</w:t>
      </w:r>
      <w:r w:rsidRPr="002571A2">
        <w:t>.</w:t>
      </w:r>
    </w:p>
    <w:p w:rsidR="002571A2" w:rsidRPr="002571A2" w:rsidRDefault="002571A2" w:rsidP="002571A2">
      <w:pPr>
        <w:numPr>
          <w:ilvl w:val="0"/>
          <w:numId w:val="32"/>
        </w:numPr>
      </w:pPr>
      <w:r w:rsidRPr="002571A2">
        <w:t xml:space="preserve">Optionally, include instructions for deploying the application to </w:t>
      </w:r>
      <w:r w:rsidRPr="00FD42D0">
        <w:rPr>
          <w:highlight w:val="yellow"/>
        </w:rPr>
        <w:t>OpenShift</w:t>
      </w:r>
      <w:r w:rsidRPr="002571A2">
        <w:t>.</w:t>
      </w:r>
    </w:p>
    <w:p w:rsidR="003A18A3" w:rsidRPr="000E7376" w:rsidRDefault="003A18A3" w:rsidP="00217D07"/>
    <w:p w:rsidR="002571A2" w:rsidRPr="002571A2" w:rsidRDefault="002571A2" w:rsidP="002571A2">
      <w:pPr>
        <w:pStyle w:val="Subline12pt"/>
        <w:rPr>
          <w:lang w:val="de-DE"/>
        </w:rPr>
      </w:pPr>
      <w:r w:rsidRPr="002571A2">
        <w:rPr>
          <w:lang w:val="de-DE"/>
        </w:rPr>
        <w:t>Evaluation Criteria</w:t>
      </w:r>
      <w:r w:rsidR="002D0E2D">
        <w:rPr>
          <w:lang w:val="de-DE"/>
        </w:rPr>
        <w:t>.</w:t>
      </w:r>
    </w:p>
    <w:p w:rsidR="002571A2" w:rsidRPr="002571A2" w:rsidRDefault="002571A2" w:rsidP="002571A2">
      <w:pPr>
        <w:numPr>
          <w:ilvl w:val="0"/>
          <w:numId w:val="33"/>
        </w:numPr>
      </w:pPr>
      <w:r w:rsidRPr="002571A2">
        <w:rPr>
          <w:b/>
          <w:bCs/>
        </w:rPr>
        <w:t>Code Quality:</w:t>
      </w:r>
      <w:r w:rsidRPr="002571A2">
        <w:t> Clarity, readability, and maintainability of the code.</w:t>
      </w:r>
    </w:p>
    <w:p w:rsidR="002571A2" w:rsidRPr="002571A2" w:rsidRDefault="002571A2" w:rsidP="002571A2">
      <w:pPr>
        <w:numPr>
          <w:ilvl w:val="0"/>
          <w:numId w:val="33"/>
        </w:numPr>
      </w:pPr>
      <w:r w:rsidRPr="002571A2">
        <w:rPr>
          <w:b/>
          <w:bCs/>
        </w:rPr>
        <w:t>Functionality:</w:t>
      </w:r>
      <w:r w:rsidRPr="002571A2">
        <w:t> The application should meet the requirements and work correctly.</w:t>
      </w:r>
    </w:p>
    <w:p w:rsidR="002571A2" w:rsidRPr="002571A2" w:rsidRDefault="002571A2" w:rsidP="002571A2">
      <w:pPr>
        <w:numPr>
          <w:ilvl w:val="0"/>
          <w:numId w:val="33"/>
        </w:numPr>
      </w:pPr>
      <w:r w:rsidRPr="002571A2">
        <w:rPr>
          <w:b/>
          <w:bCs/>
        </w:rPr>
        <w:t>Design:</w:t>
      </w:r>
      <w:r w:rsidRPr="002571A2">
        <w:t> User interface and user experience of the frontend application.</w:t>
      </w:r>
    </w:p>
    <w:p w:rsidR="002571A2" w:rsidRDefault="002571A2" w:rsidP="002571A2">
      <w:pPr>
        <w:numPr>
          <w:ilvl w:val="0"/>
          <w:numId w:val="33"/>
        </w:numPr>
      </w:pPr>
      <w:r w:rsidRPr="002571A2">
        <w:rPr>
          <w:b/>
          <w:bCs/>
        </w:rPr>
        <w:t>Documentation:</w:t>
      </w:r>
      <w:r w:rsidRPr="002571A2">
        <w:t> Clear and comprehensive instructions in the README file.</w:t>
      </w:r>
    </w:p>
    <w:p w:rsidR="002D0E2D" w:rsidRPr="002571A2" w:rsidRDefault="002D0E2D" w:rsidP="002571A2">
      <w:pPr>
        <w:numPr>
          <w:ilvl w:val="0"/>
          <w:numId w:val="33"/>
        </w:numPr>
      </w:pPr>
      <w:r>
        <w:rPr>
          <w:b/>
          <w:bCs/>
        </w:rPr>
        <w:t>Communication:</w:t>
      </w:r>
      <w:r>
        <w:t xml:space="preserve"> Concise and thought-out ability to explain your application.</w:t>
      </w:r>
    </w:p>
    <w:p w:rsidR="005B77DC" w:rsidRDefault="002571A2" w:rsidP="00437009">
      <w:pPr>
        <w:numPr>
          <w:ilvl w:val="0"/>
          <w:numId w:val="33"/>
        </w:numPr>
      </w:pPr>
      <w:r w:rsidRPr="002571A2">
        <w:rPr>
          <w:b/>
          <w:bCs/>
        </w:rPr>
        <w:t>Bonus:</w:t>
      </w:r>
      <w:r w:rsidRPr="002571A2">
        <w:t> Effective use of caching and optional OpenShift deployment.</w:t>
      </w:r>
    </w:p>
    <w:p w:rsidR="002D0E2D" w:rsidRDefault="002D0E2D" w:rsidP="002D0E2D"/>
    <w:p w:rsidR="002D0E2D" w:rsidRPr="002571A2" w:rsidRDefault="002D0E2D" w:rsidP="002D0E2D">
      <w:r>
        <w:t>It is important that what you submit works, but it doesn’t have to be a perfect complete application.  You decide how much or how little time you spend on it.  You will be assessed based on how well you can talk about and explain what you have done.</w:t>
      </w:r>
    </w:p>
    <w:sectPr w:rsidR="002D0E2D" w:rsidRPr="002571A2" w:rsidSect="008B0D93">
      <w:headerReference w:type="default" r:id="rId8"/>
      <w:headerReference w:type="first" r:id="rId9"/>
      <w:type w:val="continuous"/>
      <w:pgSz w:w="11906" w:h="16838" w:code="9"/>
      <w:pgMar w:top="607" w:right="992" w:bottom="1134" w:left="992" w:header="0" w:footer="567" w:gutter="0"/>
      <w:cols w:space="708"/>
      <w:titlePg/>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729" w:rsidRDefault="00213729" w:rsidP="00AD6208">
      <w:r>
        <w:separator/>
      </w:r>
    </w:p>
    <w:p w:rsidR="00213729" w:rsidRDefault="00213729"/>
    <w:p w:rsidR="00213729" w:rsidRDefault="00213729" w:rsidP="0097691B"/>
    <w:p w:rsidR="00213729" w:rsidRDefault="00213729"/>
  </w:endnote>
  <w:endnote w:type="continuationSeparator" w:id="0">
    <w:p w:rsidR="00213729" w:rsidRDefault="00213729" w:rsidP="00AD6208">
      <w:r>
        <w:continuationSeparator/>
      </w:r>
    </w:p>
    <w:p w:rsidR="00213729" w:rsidRDefault="00213729"/>
    <w:p w:rsidR="00213729" w:rsidRDefault="00213729" w:rsidP="0097691B"/>
    <w:p w:rsidR="00213729" w:rsidRDefault="00213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3">
    <w:altName w:val="Calibri"/>
    <w:panose1 w:val="00000000000000000000"/>
    <w:charset w:val="00"/>
    <w:family w:val="swiss"/>
    <w:notTrueType/>
    <w:pitch w:val="variable"/>
    <w:sig w:usb0="E00002FF" w:usb1="00002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3 Semibold">
    <w:altName w:val="Calibri"/>
    <w:panose1 w:val="00000000000000000000"/>
    <w:charset w:val="00"/>
    <w:family w:val="swiss"/>
    <w:notTrueType/>
    <w:pitch w:val="variable"/>
    <w:sig w:usb0="E00002FF" w:usb1="00002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729" w:rsidRDefault="00213729" w:rsidP="00AD6208">
      <w:r>
        <w:separator/>
      </w:r>
    </w:p>
    <w:p w:rsidR="00213729" w:rsidRDefault="00213729"/>
    <w:p w:rsidR="00213729" w:rsidRDefault="00213729" w:rsidP="0097691B"/>
    <w:p w:rsidR="00213729" w:rsidRDefault="00213729"/>
  </w:footnote>
  <w:footnote w:type="continuationSeparator" w:id="0">
    <w:p w:rsidR="00213729" w:rsidRDefault="00213729" w:rsidP="00AD6208">
      <w:r>
        <w:continuationSeparator/>
      </w:r>
    </w:p>
    <w:p w:rsidR="00213729" w:rsidRDefault="00213729"/>
    <w:p w:rsidR="00213729" w:rsidRDefault="00213729" w:rsidP="0097691B"/>
    <w:p w:rsidR="00213729" w:rsidRDefault="00213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D93" w:rsidRDefault="008B0D93">
    <w:pPr>
      <w:pStyle w:val="Header"/>
    </w:pPr>
  </w:p>
  <w:p w:rsidR="008B0D93" w:rsidRDefault="008B0D93">
    <w:pPr>
      <w:pStyle w:val="Header"/>
    </w:pPr>
  </w:p>
  <w:p w:rsidR="008B0D93" w:rsidRDefault="008B0D93">
    <w:pPr>
      <w:pStyle w:val="Header"/>
    </w:pPr>
  </w:p>
  <w:p w:rsidR="008B0D93" w:rsidRDefault="008B0D93">
    <w:pPr>
      <w:pStyle w:val="Header"/>
    </w:pPr>
  </w:p>
  <w:p w:rsidR="008B0D93" w:rsidRDefault="008B0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1E" w:rsidRDefault="00EB0181" w:rsidP="00331EEA">
    <w:r>
      <w:rPr>
        <w:noProof/>
      </w:rPr>
      <w:drawing>
        <wp:anchor distT="0" distB="0" distL="114300" distR="114300" simplePos="0" relativeHeight="251688448" behindDoc="1" locked="1" layoutInCell="1" allowOverlap="1" wp14:anchorId="74FF0898" wp14:editId="6CC2F099">
          <wp:simplePos x="0" y="0"/>
          <wp:positionH relativeFrom="page">
            <wp:posOffset>5678170</wp:posOffset>
          </wp:positionH>
          <wp:positionV relativeFrom="page">
            <wp:posOffset>450215</wp:posOffset>
          </wp:positionV>
          <wp:extent cx="1260000" cy="554400"/>
          <wp:effectExtent l="0" t="0" r="0" b="0"/>
          <wp:wrapSquare wrapText="bothSides"/>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X_LOGO_4C.emf"/>
                  <pic:cNvPicPr/>
                </pic:nvPicPr>
                <pic:blipFill>
                  <a:blip r:embed="rId1">
                    <a:extLst>
                      <a:ext uri="{28A0092B-C50C-407E-A947-70E740481C1C}">
                        <a14:useLocalDpi xmlns:a14="http://schemas.microsoft.com/office/drawing/2010/main" val="0"/>
                      </a:ext>
                    </a:extLst>
                  </a:blip>
                  <a:stretch>
                    <a:fillRect/>
                  </a:stretch>
                </pic:blipFill>
                <pic:spPr>
                  <a:xfrm>
                    <a:off x="0" y="0"/>
                    <a:ext cx="1260000" cy="554400"/>
                  </a:xfrm>
                  <a:prstGeom prst="rect">
                    <a:avLst/>
                  </a:prstGeom>
                </pic:spPr>
              </pic:pic>
            </a:graphicData>
          </a:graphic>
          <wp14:sizeRelH relativeFrom="margin">
            <wp14:pctWidth>0</wp14:pctWidth>
          </wp14:sizeRelH>
          <wp14:sizeRelV relativeFrom="margin">
            <wp14:pctHeight>0</wp14:pctHeight>
          </wp14:sizeRelV>
        </wp:anchor>
      </w:drawing>
    </w:r>
    <w:r w:rsidR="0057041E">
      <w:rPr>
        <w:noProof/>
      </w:rPr>
      <w:drawing>
        <wp:anchor distT="0" distB="0" distL="114300" distR="114300" simplePos="0" relativeHeight="251685376" behindDoc="1" locked="1" layoutInCell="0" allowOverlap="1" wp14:anchorId="26BA110F" wp14:editId="4B2D301C">
          <wp:simplePos x="0" y="0"/>
          <wp:positionH relativeFrom="page">
            <wp:posOffset>0</wp:posOffset>
          </wp:positionH>
          <wp:positionV relativeFrom="page">
            <wp:posOffset>0</wp:posOffset>
          </wp:positionV>
          <wp:extent cx="7560310" cy="7923530"/>
          <wp:effectExtent l="0" t="0" r="2540" b="1270"/>
          <wp:wrapNone/>
          <wp:docPr id="84" name="Picture 84"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57041E">
      <w:rPr>
        <w:noProof/>
      </w:rPr>
      <w:drawing>
        <wp:anchor distT="0" distB="0" distL="114300" distR="114300" simplePos="0" relativeHeight="251686400" behindDoc="1" locked="1" layoutInCell="0" allowOverlap="1" wp14:anchorId="1F9B7CD6" wp14:editId="2B10EF57">
          <wp:simplePos x="0" y="0"/>
          <wp:positionH relativeFrom="page">
            <wp:posOffset>5508625</wp:posOffset>
          </wp:positionH>
          <wp:positionV relativeFrom="page">
            <wp:posOffset>306070</wp:posOffset>
          </wp:positionV>
          <wp:extent cx="1727835" cy="745490"/>
          <wp:effectExtent l="0" t="0" r="5715" b="0"/>
          <wp:wrapNone/>
          <wp:docPr id="85"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41E8398"/>
    <w:lvl w:ilvl="0">
      <w:start w:val="1"/>
      <w:numFmt w:val="decimal"/>
      <w:pStyle w:val="Heading1"/>
      <w:lvlText w:val="%1"/>
      <w:lvlJc w:val="left"/>
      <w:pPr>
        <w:ind w:left="1021" w:hanging="1021"/>
      </w:pPr>
      <w:rPr>
        <w:rFonts w:ascii="Source Sans 3" w:hAnsi="Source Sans 3" w:hint="default"/>
        <w:b/>
        <w:i w:val="0"/>
        <w:sz w:val="24"/>
        <w:szCs w:val="22"/>
      </w:rPr>
    </w:lvl>
    <w:lvl w:ilvl="1">
      <w:start w:val="1"/>
      <w:numFmt w:val="decimal"/>
      <w:pStyle w:val="Heading2"/>
      <w:lvlText w:val="%1.%2"/>
      <w:lvlJc w:val="left"/>
      <w:pPr>
        <w:tabs>
          <w:tab w:val="num" w:pos="1337"/>
        </w:tabs>
        <w:ind w:left="1021" w:hanging="1021"/>
      </w:pPr>
      <w:rPr>
        <w:rFonts w:ascii="Source Sans 3" w:hAnsi="Source Sans 3" w:cs="Arial" w:hint="default"/>
        <w:b/>
        <w:i w:val="0"/>
        <w:sz w:val="24"/>
        <w:szCs w:val="28"/>
      </w:rPr>
    </w:lvl>
    <w:lvl w:ilvl="2">
      <w:start w:val="1"/>
      <w:numFmt w:val="decimal"/>
      <w:pStyle w:val="Heading3"/>
      <w:lvlText w:val="%1.%2.%3"/>
      <w:lvlJc w:val="left"/>
      <w:pPr>
        <w:tabs>
          <w:tab w:val="num" w:pos="1337"/>
        </w:tabs>
        <w:ind w:left="1021" w:hanging="1021"/>
      </w:pPr>
      <w:rPr>
        <w:rFonts w:ascii="Source Sans 3" w:hAnsi="Source Sans 3" w:cs="Arial" w:hint="default"/>
        <w:b/>
        <w:i w:val="0"/>
        <w:sz w:val="24"/>
        <w:szCs w:val="28"/>
      </w:rPr>
    </w:lvl>
    <w:lvl w:ilvl="3">
      <w:start w:val="1"/>
      <w:numFmt w:val="decimal"/>
      <w:pStyle w:val="Heading4"/>
      <w:lvlText w:val="%1.%2.%3.%4"/>
      <w:lvlJc w:val="left"/>
      <w:pPr>
        <w:tabs>
          <w:tab w:val="num" w:pos="1337"/>
        </w:tabs>
        <w:ind w:left="1021" w:hanging="1021"/>
      </w:pPr>
      <w:rPr>
        <w:rFonts w:ascii="Source Sans 3" w:hAnsi="Source Sans 3" w:cs="Arial" w:hint="default"/>
        <w:b/>
        <w:i w:val="0"/>
        <w:sz w:val="24"/>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15E1E50"/>
    <w:multiLevelType w:val="hybridMultilevel"/>
    <w:tmpl w:val="615C8C0A"/>
    <w:lvl w:ilvl="0" w:tplc="978A1108">
      <w:start w:val="1"/>
      <w:numFmt w:val="decimal"/>
      <w:lvlText w:val="Figure %1"/>
      <w:lvlJc w:val="left"/>
      <w:pPr>
        <w:ind w:left="360" w:hanging="360"/>
      </w:pPr>
      <w:rPr>
        <w:rFonts w:hint="default"/>
      </w:rPr>
    </w:lvl>
    <w:lvl w:ilvl="1" w:tplc="04070019" w:tentative="1">
      <w:start w:val="1"/>
      <w:numFmt w:val="lowerLetter"/>
      <w:lvlText w:val="%2."/>
      <w:lvlJc w:val="left"/>
      <w:pPr>
        <w:ind w:left="2858" w:hanging="360"/>
      </w:pPr>
    </w:lvl>
    <w:lvl w:ilvl="2" w:tplc="0407001B" w:tentative="1">
      <w:start w:val="1"/>
      <w:numFmt w:val="lowerRoman"/>
      <w:lvlText w:val="%3."/>
      <w:lvlJc w:val="right"/>
      <w:pPr>
        <w:ind w:left="3578" w:hanging="180"/>
      </w:pPr>
    </w:lvl>
    <w:lvl w:ilvl="3" w:tplc="0407000F" w:tentative="1">
      <w:start w:val="1"/>
      <w:numFmt w:val="decimal"/>
      <w:lvlText w:val="%4."/>
      <w:lvlJc w:val="left"/>
      <w:pPr>
        <w:ind w:left="4298" w:hanging="360"/>
      </w:pPr>
    </w:lvl>
    <w:lvl w:ilvl="4" w:tplc="04070019" w:tentative="1">
      <w:start w:val="1"/>
      <w:numFmt w:val="lowerLetter"/>
      <w:lvlText w:val="%5."/>
      <w:lvlJc w:val="left"/>
      <w:pPr>
        <w:ind w:left="5018" w:hanging="360"/>
      </w:pPr>
    </w:lvl>
    <w:lvl w:ilvl="5" w:tplc="0407001B" w:tentative="1">
      <w:start w:val="1"/>
      <w:numFmt w:val="lowerRoman"/>
      <w:lvlText w:val="%6."/>
      <w:lvlJc w:val="right"/>
      <w:pPr>
        <w:ind w:left="5738" w:hanging="180"/>
      </w:pPr>
    </w:lvl>
    <w:lvl w:ilvl="6" w:tplc="0407000F" w:tentative="1">
      <w:start w:val="1"/>
      <w:numFmt w:val="decimal"/>
      <w:lvlText w:val="%7."/>
      <w:lvlJc w:val="left"/>
      <w:pPr>
        <w:ind w:left="6458" w:hanging="360"/>
      </w:pPr>
    </w:lvl>
    <w:lvl w:ilvl="7" w:tplc="04070019" w:tentative="1">
      <w:start w:val="1"/>
      <w:numFmt w:val="lowerLetter"/>
      <w:lvlText w:val="%8."/>
      <w:lvlJc w:val="left"/>
      <w:pPr>
        <w:ind w:left="7178" w:hanging="360"/>
      </w:pPr>
    </w:lvl>
    <w:lvl w:ilvl="8" w:tplc="0407001B" w:tentative="1">
      <w:start w:val="1"/>
      <w:numFmt w:val="lowerRoman"/>
      <w:lvlText w:val="%9."/>
      <w:lvlJc w:val="right"/>
      <w:pPr>
        <w:ind w:left="7898" w:hanging="180"/>
      </w:pPr>
    </w:lvl>
  </w:abstractNum>
  <w:abstractNum w:abstractNumId="2" w15:restartNumberingAfterBreak="0">
    <w:nsid w:val="0E853FE0"/>
    <w:multiLevelType w:val="multilevel"/>
    <w:tmpl w:val="55701504"/>
    <w:styleLink w:val="IFXBulletedList"/>
    <w:lvl w:ilvl="0">
      <w:start w:val="1"/>
      <w:numFmt w:val="bullet"/>
      <w:lvlText w:val="‒"/>
      <w:lvlJc w:val="left"/>
      <w:pPr>
        <w:ind w:left="142" w:hanging="142"/>
      </w:pPr>
      <w:rPr>
        <w:rFonts w:ascii="Source Sans 3" w:hAnsi="Source Sans 3" w:hint="default"/>
        <w:b w:val="0"/>
        <w:i w:val="0"/>
        <w:color w:val="0A8276"/>
        <w:sz w:val="20"/>
      </w:rPr>
    </w:lvl>
    <w:lvl w:ilvl="1">
      <w:start w:val="1"/>
      <w:numFmt w:val="bullet"/>
      <w:lvlText w:val="‒"/>
      <w:lvlJc w:val="left"/>
      <w:pPr>
        <w:ind w:left="284" w:hanging="142"/>
      </w:pPr>
      <w:rPr>
        <w:rFonts w:ascii="Source Sans 3" w:hAnsi="Source Sans 3" w:hint="default"/>
        <w:b w:val="0"/>
        <w:i w:val="0"/>
        <w:color w:val="0A8276"/>
        <w:sz w:val="20"/>
      </w:rPr>
    </w:lvl>
    <w:lvl w:ilvl="2">
      <w:start w:val="1"/>
      <w:numFmt w:val="bullet"/>
      <w:lvlText w:val="‒"/>
      <w:lvlJc w:val="left"/>
      <w:pPr>
        <w:ind w:left="425" w:hanging="141"/>
      </w:pPr>
      <w:rPr>
        <w:rFonts w:ascii="Source Sans 3" w:hAnsi="Source Sans 3" w:hint="default"/>
        <w:color w:val="0A8276"/>
      </w:rPr>
    </w:lvl>
    <w:lvl w:ilvl="3">
      <w:start w:val="1"/>
      <w:numFmt w:val="bullet"/>
      <w:lvlText w:val="‒"/>
      <w:lvlJc w:val="left"/>
      <w:pPr>
        <w:ind w:left="567" w:hanging="142"/>
      </w:pPr>
      <w:rPr>
        <w:rFonts w:ascii="Source Sans 3" w:hAnsi="Source Sans 3" w:hint="default"/>
        <w:b w:val="0"/>
        <w:i w:val="0"/>
        <w:color w:val="0A8276"/>
        <w:sz w:val="20"/>
      </w:rPr>
    </w:lvl>
    <w:lvl w:ilvl="4">
      <w:start w:val="1"/>
      <w:numFmt w:val="bullet"/>
      <w:lvlText w:val="‒"/>
      <w:lvlJc w:val="left"/>
      <w:pPr>
        <w:ind w:left="709" w:hanging="142"/>
      </w:pPr>
      <w:rPr>
        <w:rFonts w:ascii="Source Sans 3" w:hAnsi="Source Sans 3" w:hint="default"/>
        <w:color w:val="0A8276"/>
      </w:rPr>
    </w:lvl>
    <w:lvl w:ilvl="5">
      <w:start w:val="1"/>
      <w:numFmt w:val="bullet"/>
      <w:lvlText w:val="‒"/>
      <w:lvlJc w:val="left"/>
      <w:pPr>
        <w:ind w:left="851" w:hanging="142"/>
      </w:pPr>
      <w:rPr>
        <w:rFonts w:ascii="Source Sans 3" w:hAnsi="Source Sans 3" w:hint="default"/>
        <w:color w:val="0A8276"/>
      </w:rPr>
    </w:lvl>
    <w:lvl w:ilvl="6">
      <w:start w:val="1"/>
      <w:numFmt w:val="bullet"/>
      <w:lvlText w:val="‒"/>
      <w:lvlJc w:val="left"/>
      <w:pPr>
        <w:ind w:left="992" w:hanging="141"/>
      </w:pPr>
      <w:rPr>
        <w:rFonts w:ascii="Source Sans 3" w:hAnsi="Source Sans 3" w:hint="default"/>
        <w:color w:val="0A8276"/>
      </w:rPr>
    </w:lvl>
    <w:lvl w:ilvl="7">
      <w:start w:val="1"/>
      <w:numFmt w:val="bullet"/>
      <w:lvlText w:val="‒"/>
      <w:lvlJc w:val="left"/>
      <w:pPr>
        <w:ind w:left="1134" w:hanging="142"/>
      </w:pPr>
      <w:rPr>
        <w:rFonts w:ascii="Source Sans 3" w:hAnsi="Source Sans 3" w:hint="default"/>
        <w:color w:val="0A8276"/>
      </w:rPr>
    </w:lvl>
    <w:lvl w:ilvl="8">
      <w:start w:val="1"/>
      <w:numFmt w:val="bullet"/>
      <w:lvlText w:val="‒"/>
      <w:lvlJc w:val="left"/>
      <w:pPr>
        <w:ind w:left="1276" w:hanging="142"/>
      </w:pPr>
      <w:rPr>
        <w:rFonts w:ascii="Source Sans 3" w:hAnsi="Source Sans 3" w:hint="default"/>
        <w:color w:val="0A8276"/>
      </w:rPr>
    </w:lvl>
  </w:abstractNum>
  <w:abstractNum w:abstractNumId="3" w15:restartNumberingAfterBreak="0">
    <w:nsid w:val="14BF1127"/>
    <w:multiLevelType w:val="hybridMultilevel"/>
    <w:tmpl w:val="6CAEC8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105D3E"/>
    <w:multiLevelType w:val="multilevel"/>
    <w:tmpl w:val="C5B402DA"/>
    <w:lvl w:ilvl="0">
      <w:start w:val="1"/>
      <w:numFmt w:val="decimal"/>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2A144F1"/>
    <w:multiLevelType w:val="multilevel"/>
    <w:tmpl w:val="0B701C44"/>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68735CB"/>
    <w:multiLevelType w:val="multilevel"/>
    <w:tmpl w:val="C1E63764"/>
    <w:lvl w:ilvl="0">
      <w:start w:val="1"/>
      <w:numFmt w:val="bullet"/>
      <w:lvlText w:val="‒"/>
      <w:lvlJc w:val="left"/>
      <w:pPr>
        <w:ind w:left="615" w:hanging="360"/>
      </w:pPr>
      <w:rPr>
        <w:rFonts w:ascii="Source Sans 3" w:hAnsi="Source Sans 3" w:hint="default"/>
        <w:b w:val="0"/>
        <w:i w:val="0"/>
        <w:color w:val="0A8276"/>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054C0C"/>
    <w:multiLevelType w:val="multilevel"/>
    <w:tmpl w:val="2D3CC496"/>
    <w:lvl w:ilvl="0">
      <w:start w:val="1"/>
      <w:numFmt w:val="decimal"/>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322327E5"/>
    <w:multiLevelType w:val="hybridMultilevel"/>
    <w:tmpl w:val="4EBAB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8602A9"/>
    <w:multiLevelType w:val="multilevel"/>
    <w:tmpl w:val="96A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C2FDD"/>
    <w:multiLevelType w:val="multilevel"/>
    <w:tmpl w:val="555AB568"/>
    <w:lvl w:ilvl="0">
      <w:start w:val="1"/>
      <w:numFmt w:val="decimal"/>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5767F64"/>
    <w:multiLevelType w:val="multilevel"/>
    <w:tmpl w:val="E1A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97DBF"/>
    <w:multiLevelType w:val="multilevel"/>
    <w:tmpl w:val="16D0A81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1C11693"/>
    <w:multiLevelType w:val="multilevel"/>
    <w:tmpl w:val="76482140"/>
    <w:lvl w:ilvl="0">
      <w:start w:val="1"/>
      <w:numFmt w:val="bullet"/>
      <w:pStyle w:val="DashIndented"/>
      <w:lvlText w:val="‒"/>
      <w:lvlJc w:val="left"/>
      <w:pPr>
        <w:ind w:left="142" w:hanging="142"/>
      </w:pPr>
      <w:rPr>
        <w:rFonts w:ascii="Source Sans 3" w:hAnsi="Source Sans 3" w:hint="default"/>
        <w:b w:val="0"/>
        <w:i w:val="0"/>
        <w:color w:val="0A8276" w:themeColor="text2"/>
        <w:sz w:val="20"/>
      </w:rPr>
    </w:lvl>
    <w:lvl w:ilvl="1">
      <w:start w:val="1"/>
      <w:numFmt w:val="bullet"/>
      <w:lvlText w:val="‒"/>
      <w:lvlJc w:val="left"/>
      <w:pPr>
        <w:ind w:left="284" w:hanging="142"/>
      </w:pPr>
      <w:rPr>
        <w:rFonts w:ascii="Source Sans 3" w:hAnsi="Source Sans 3" w:hint="default"/>
        <w:b w:val="0"/>
        <w:i w:val="0"/>
        <w:color w:val="0A8276" w:themeColor="text2"/>
        <w:sz w:val="20"/>
      </w:rPr>
    </w:lvl>
    <w:lvl w:ilvl="2">
      <w:start w:val="1"/>
      <w:numFmt w:val="bullet"/>
      <w:lvlText w:val="‒"/>
      <w:lvlJc w:val="left"/>
      <w:pPr>
        <w:ind w:left="426" w:hanging="142"/>
      </w:pPr>
      <w:rPr>
        <w:rFonts w:ascii="Source Sans 3" w:hAnsi="Source Sans 3" w:hint="default"/>
        <w:color w:val="0A8276" w:themeColor="text2"/>
      </w:rPr>
    </w:lvl>
    <w:lvl w:ilvl="3">
      <w:start w:val="1"/>
      <w:numFmt w:val="bullet"/>
      <w:lvlText w:val="‒"/>
      <w:lvlJc w:val="left"/>
      <w:pPr>
        <w:ind w:left="568" w:hanging="142"/>
      </w:pPr>
      <w:rPr>
        <w:rFonts w:ascii="Source Sans 3" w:hAnsi="Source Sans 3" w:hint="default"/>
        <w:b w:val="0"/>
        <w:i w:val="0"/>
        <w:color w:val="0A8276" w:themeColor="text2"/>
        <w:sz w:val="20"/>
      </w:rPr>
    </w:lvl>
    <w:lvl w:ilvl="4">
      <w:start w:val="1"/>
      <w:numFmt w:val="bullet"/>
      <w:lvlText w:val="‒"/>
      <w:lvlJc w:val="left"/>
      <w:pPr>
        <w:ind w:left="710" w:hanging="142"/>
      </w:pPr>
      <w:rPr>
        <w:rFonts w:ascii="Source Sans 3" w:hAnsi="Source Sans 3" w:hint="default"/>
        <w:color w:val="0A8276" w:themeColor="text2"/>
      </w:rPr>
    </w:lvl>
    <w:lvl w:ilvl="5">
      <w:start w:val="1"/>
      <w:numFmt w:val="bullet"/>
      <w:lvlText w:val="‒"/>
      <w:lvlJc w:val="left"/>
      <w:pPr>
        <w:ind w:left="852" w:hanging="142"/>
      </w:pPr>
      <w:rPr>
        <w:rFonts w:ascii="Source Sans 3" w:hAnsi="Source Sans 3" w:hint="default"/>
        <w:color w:val="0A8276" w:themeColor="text2"/>
      </w:rPr>
    </w:lvl>
    <w:lvl w:ilvl="6">
      <w:start w:val="1"/>
      <w:numFmt w:val="bullet"/>
      <w:lvlText w:val="‒"/>
      <w:lvlJc w:val="left"/>
      <w:pPr>
        <w:ind w:left="994" w:hanging="142"/>
      </w:pPr>
      <w:rPr>
        <w:rFonts w:ascii="Source Sans 3" w:hAnsi="Source Sans 3" w:hint="default"/>
        <w:color w:val="0A8276" w:themeColor="text2"/>
      </w:rPr>
    </w:lvl>
    <w:lvl w:ilvl="7">
      <w:start w:val="1"/>
      <w:numFmt w:val="bullet"/>
      <w:lvlText w:val="‒"/>
      <w:lvlJc w:val="left"/>
      <w:pPr>
        <w:ind w:left="1136" w:hanging="142"/>
      </w:pPr>
      <w:rPr>
        <w:rFonts w:ascii="Source Sans 3" w:hAnsi="Source Sans 3" w:hint="default"/>
        <w:color w:val="0A8276" w:themeColor="text2"/>
      </w:rPr>
    </w:lvl>
    <w:lvl w:ilvl="8">
      <w:start w:val="1"/>
      <w:numFmt w:val="bullet"/>
      <w:lvlText w:val="‒"/>
      <w:lvlJc w:val="left"/>
      <w:pPr>
        <w:ind w:left="1278" w:hanging="142"/>
      </w:pPr>
      <w:rPr>
        <w:rFonts w:ascii="Source Sans 3" w:hAnsi="Source Sans 3" w:hint="default"/>
        <w:color w:val="0A8276" w:themeColor="text2"/>
      </w:rPr>
    </w:lvl>
  </w:abstractNum>
  <w:abstractNum w:abstractNumId="14" w15:restartNumberingAfterBreak="0">
    <w:nsid w:val="5B8422E9"/>
    <w:multiLevelType w:val="multilevel"/>
    <w:tmpl w:val="55701504"/>
    <w:numStyleLink w:val="IFXBulletedList"/>
  </w:abstractNum>
  <w:abstractNum w:abstractNumId="15" w15:restartNumberingAfterBreak="0">
    <w:nsid w:val="5C28235C"/>
    <w:multiLevelType w:val="multilevel"/>
    <w:tmpl w:val="71427600"/>
    <w:lvl w:ilvl="0">
      <w:start w:val="1"/>
      <w:numFmt w:val="decimal"/>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0EE65FA"/>
    <w:multiLevelType w:val="multilevel"/>
    <w:tmpl w:val="D30E550A"/>
    <w:lvl w:ilvl="0">
      <w:start w:val="1"/>
      <w:numFmt w:val="non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61E00F50"/>
    <w:multiLevelType w:val="multilevel"/>
    <w:tmpl w:val="6ED4558C"/>
    <w:lvl w:ilvl="0">
      <w:start w:val="1"/>
      <w:numFmt w:val="decimal"/>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64514FA7"/>
    <w:multiLevelType w:val="multilevel"/>
    <w:tmpl w:val="D5800A4E"/>
    <w:lvl w:ilvl="0">
      <w:start w:val="1"/>
      <w:numFmt w:val="bullet"/>
      <w:lvlText w:val="›"/>
      <w:lvlJc w:val="left"/>
      <w:pPr>
        <w:ind w:left="360" w:hanging="360"/>
      </w:pPr>
      <w:rPr>
        <w:rFonts w:ascii="Arial" w:hAnsi="Arial" w:hint="default"/>
        <w:b w:val="0"/>
        <w:i w:val="0"/>
        <w:color w:val="E30034"/>
        <w:position w:val="0"/>
        <w:sz w:val="27"/>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CA3A68"/>
    <w:multiLevelType w:val="hybridMultilevel"/>
    <w:tmpl w:val="6DD0605C"/>
    <w:lvl w:ilvl="0" w:tplc="6630A33A">
      <w:start w:val="1"/>
      <w:numFmt w:val="decimal"/>
      <w:lvlText w:val="Code Listing %1"/>
      <w:lvlJc w:val="left"/>
      <w:pPr>
        <w:ind w:left="275" w:hanging="360"/>
      </w:pPr>
      <w:rPr>
        <w:rFonts w:ascii="Source Sans Pro" w:hAnsi="Source Sans Pro" w:cs="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F3E6DEB"/>
    <w:multiLevelType w:val="multilevel"/>
    <w:tmpl w:val="7C60D5BC"/>
    <w:lvl w:ilvl="0">
      <w:start w:val="1"/>
      <w:numFmt w:val="decimal"/>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13E1994"/>
    <w:multiLevelType w:val="multilevel"/>
    <w:tmpl w:val="D5E8D202"/>
    <w:lvl w:ilvl="0">
      <w:start w:val="1"/>
      <w:numFmt w:val="none"/>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7B2A4E0E"/>
    <w:multiLevelType w:val="multilevel"/>
    <w:tmpl w:val="40F69204"/>
    <w:lvl w:ilvl="0">
      <w:start w:val="1"/>
      <w:numFmt w:val="lowerLetter"/>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5"/>
    <w:lvlOverride w:ilvl="0">
      <w:lvl w:ilvl="0">
        <w:start w:val="1"/>
        <w:numFmt w:val="decimal"/>
        <w:lvlText w:val="[%1]"/>
        <w:lvlJc w:val="left"/>
        <w:pPr>
          <w:tabs>
            <w:tab w:val="num" w:pos="454"/>
          </w:tabs>
          <w:ind w:left="454" w:hanging="454"/>
        </w:pPr>
        <w:rPr>
          <w:rFonts w:ascii="Arial" w:hAnsi="Arial" w:cs="Arial" w:hint="default"/>
          <w:b w:val="0"/>
          <w:i w:val="0"/>
          <w:strike w:val="0"/>
          <w:dstrike w:val="0"/>
          <w:sz w:val="22"/>
          <w:szCs w:val="22"/>
          <w:vertAlign w:val="baseline"/>
        </w:rPr>
      </w:lvl>
    </w:lvlOverride>
  </w:num>
  <w:num w:numId="2">
    <w:abstractNumId w:val="12"/>
  </w:num>
  <w:num w:numId="3">
    <w:abstractNumId w:val="5"/>
  </w:num>
  <w:num w:numId="4">
    <w:abstractNumId w:val="19"/>
  </w:num>
  <w:num w:numId="5">
    <w:abstractNumId w:val="0"/>
  </w:num>
  <w:num w:numId="6">
    <w:abstractNumId w:val="22"/>
  </w:num>
  <w:num w:numId="7">
    <w:abstractNumId w:val="21"/>
    <w:lvlOverride w:ilvl="0">
      <w:lvl w:ilvl="0">
        <w:start w:val="1"/>
        <w:numFmt w:val="none"/>
        <w:lvlText w:val="Attention:"/>
        <w:lvlJc w:val="left"/>
        <w:pPr>
          <w:tabs>
            <w:tab w:val="num" w:pos="992"/>
          </w:tabs>
          <w:ind w:left="992" w:hanging="992"/>
        </w:pPr>
        <w:rPr>
          <w:rFonts w:ascii="Source Sans Pro" w:hAnsi="Source Sans Pro" w:hint="default"/>
          <w:b/>
          <w:i/>
          <w:sz w:val="20"/>
        </w:rPr>
      </w:lvl>
    </w:lvlOverride>
  </w:num>
  <w:num w:numId="8">
    <w:abstractNumId w:val="18"/>
    <w:lvlOverride w:ilvl="0">
      <w:lvl w:ilvl="0">
        <w:start w:val="1"/>
        <w:numFmt w:val="bullet"/>
        <w:lvlText w:val="‒"/>
        <w:lvlJc w:val="left"/>
        <w:pPr>
          <w:ind w:left="360" w:hanging="360"/>
        </w:pPr>
        <w:rPr>
          <w:rFonts w:ascii="Source Sans 3" w:hAnsi="Source Sans 3" w:hint="default"/>
          <w:b w:val="0"/>
          <w:i w:val="0"/>
          <w:color w:val="0A8276"/>
          <w:sz w:val="2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6"/>
  </w:num>
  <w:num w:numId="10">
    <w:abstractNumId w:val="7"/>
    <w:lvlOverride w:ilvl="0">
      <w:lvl w:ilvl="0">
        <w:start w:val="1"/>
        <w:numFmt w:val="decimal"/>
        <w:lvlText w:val="Figure %1"/>
        <w:lvlJc w:val="left"/>
        <w:pPr>
          <w:ind w:left="4472" w:hanging="360"/>
        </w:pPr>
        <w:rPr>
          <w:rFonts w:ascii="Source Sans Pro" w:hAnsi="Source Sans Pro" w:cs="Arial" w:hint="default"/>
          <w:b/>
          <w:i w:val="0"/>
          <w:sz w:val="22"/>
          <w:szCs w:val="22"/>
        </w:rPr>
      </w:lvl>
    </w:lvlOverride>
    <w:lvlOverride w:ilvl="1">
      <w:lvl w:ilvl="1" w:tentative="1">
        <w:start w:val="1"/>
        <w:numFmt w:val="lowerLetter"/>
        <w:lvlText w:val="%2."/>
        <w:lvlJc w:val="left"/>
        <w:pPr>
          <w:ind w:left="5192" w:hanging="360"/>
        </w:pPr>
      </w:lvl>
    </w:lvlOverride>
    <w:lvlOverride w:ilvl="2">
      <w:lvl w:ilvl="2" w:tentative="1">
        <w:start w:val="1"/>
        <w:numFmt w:val="lowerRoman"/>
        <w:lvlText w:val="%3."/>
        <w:lvlJc w:val="right"/>
        <w:pPr>
          <w:ind w:left="5912" w:hanging="180"/>
        </w:pPr>
      </w:lvl>
    </w:lvlOverride>
    <w:lvlOverride w:ilvl="3">
      <w:lvl w:ilvl="3" w:tentative="1">
        <w:start w:val="1"/>
        <w:numFmt w:val="decimal"/>
        <w:lvlText w:val="%4."/>
        <w:lvlJc w:val="left"/>
        <w:pPr>
          <w:ind w:left="6632" w:hanging="360"/>
        </w:pPr>
      </w:lvl>
    </w:lvlOverride>
    <w:lvlOverride w:ilvl="4">
      <w:lvl w:ilvl="4" w:tentative="1">
        <w:start w:val="1"/>
        <w:numFmt w:val="lowerLetter"/>
        <w:lvlText w:val="%5."/>
        <w:lvlJc w:val="left"/>
        <w:pPr>
          <w:ind w:left="7352" w:hanging="360"/>
        </w:pPr>
      </w:lvl>
    </w:lvlOverride>
    <w:lvlOverride w:ilvl="5">
      <w:lvl w:ilvl="5" w:tentative="1">
        <w:start w:val="1"/>
        <w:numFmt w:val="lowerRoman"/>
        <w:lvlText w:val="%6."/>
        <w:lvlJc w:val="right"/>
        <w:pPr>
          <w:ind w:left="8072" w:hanging="180"/>
        </w:pPr>
      </w:lvl>
    </w:lvlOverride>
    <w:lvlOverride w:ilvl="6">
      <w:lvl w:ilvl="6" w:tentative="1">
        <w:start w:val="1"/>
        <w:numFmt w:val="decimal"/>
        <w:lvlText w:val="%7."/>
        <w:lvlJc w:val="left"/>
        <w:pPr>
          <w:ind w:left="8792" w:hanging="360"/>
        </w:pPr>
      </w:lvl>
    </w:lvlOverride>
    <w:lvlOverride w:ilvl="7">
      <w:lvl w:ilvl="7" w:tentative="1">
        <w:start w:val="1"/>
        <w:numFmt w:val="lowerLetter"/>
        <w:lvlText w:val="%8."/>
        <w:lvlJc w:val="left"/>
        <w:pPr>
          <w:ind w:left="9512" w:hanging="360"/>
        </w:pPr>
      </w:lvl>
    </w:lvlOverride>
    <w:lvlOverride w:ilvl="8">
      <w:lvl w:ilvl="8" w:tentative="1">
        <w:start w:val="1"/>
        <w:numFmt w:val="lowerRoman"/>
        <w:lvlText w:val="%9."/>
        <w:lvlJc w:val="right"/>
        <w:pPr>
          <w:ind w:left="10232" w:hanging="180"/>
        </w:pPr>
      </w:lvl>
    </w:lvlOverride>
  </w:num>
  <w:num w:numId="11">
    <w:abstractNumId w:val="20"/>
  </w:num>
  <w:num w:numId="12">
    <w:abstractNumId w:val="16"/>
  </w:num>
  <w:num w:numId="13">
    <w:abstractNumId w:val="4"/>
  </w:num>
  <w:num w:numId="14">
    <w:abstractNumId w:val="17"/>
  </w:num>
  <w:num w:numId="15">
    <w:abstractNumId w:val="15"/>
  </w:num>
  <w:num w:numId="16">
    <w:abstractNumId w:val="10"/>
  </w:num>
  <w:num w:numId="17">
    <w:abstractNumId w:val="20"/>
  </w:num>
  <w:num w:numId="18">
    <w:abstractNumId w:val="16"/>
    <w:lvlOverride w:ilvl="0">
      <w:lvl w:ilvl="0">
        <w:start w:val="1"/>
        <w:numFmt w:val="none"/>
        <w:lvlText w:val="Note:"/>
        <w:lvlJc w:val="left"/>
        <w:pPr>
          <w:tabs>
            <w:tab w:val="num" w:pos="510"/>
          </w:tabs>
          <w:ind w:left="510" w:hanging="510"/>
        </w:pPr>
        <w:rPr>
          <w:rFonts w:ascii="Source Sans Pro" w:hAnsi="Source Sans Pro" w:cs="Arial" w:hint="default"/>
          <w:b w:val="0"/>
          <w:i/>
          <w:sz w:val="22"/>
          <w:szCs w:val="22"/>
        </w:rPr>
      </w:lvl>
    </w:lvlOverride>
  </w:num>
  <w:num w:numId="19">
    <w:abstractNumId w:val="4"/>
    <w:lvlOverride w:ilvl="0">
      <w:lvl w:ilvl="0">
        <w:start w:val="1"/>
        <w:numFmt w:val="decimal"/>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20">
    <w:abstractNumId w:val="17"/>
    <w:lvlOverride w:ilvl="0">
      <w:lvl w:ilvl="0">
        <w:start w:val="1"/>
        <w:numFmt w:val="decimal"/>
        <w:lvlText w:val="%1."/>
        <w:lvlJc w:val="left"/>
        <w:pPr>
          <w:tabs>
            <w:tab w:val="num" w:pos="312"/>
          </w:tabs>
          <w:ind w:left="312" w:hanging="312"/>
        </w:pPr>
        <w:rPr>
          <w:rFonts w:ascii="Source Sans Pro" w:hAnsi="Source Sans Pro" w:hint="default"/>
          <w:b w:val="0"/>
          <w:i w:val="0"/>
          <w:sz w:val="22"/>
          <w:szCs w:val="22"/>
        </w:rPr>
      </w:lvl>
    </w:lvlOverride>
  </w:num>
  <w:num w:numId="21">
    <w:abstractNumId w:val="15"/>
    <w:lvlOverride w:ilvl="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abstractNumId w:val="10"/>
    <w:lvlOverride w:ilvl="0">
      <w:lvl w:ilvl="0">
        <w:start w:val="1"/>
        <w:numFmt w:val="decimal"/>
        <w:lvlText w:val="Table %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3">
    <w:abstractNumId w:val="7"/>
  </w:num>
  <w:num w:numId="24">
    <w:abstractNumId w:val="18"/>
  </w:num>
  <w:num w:numId="25">
    <w:abstractNumId w:val="21"/>
  </w:num>
  <w:num w:numId="26">
    <w:abstractNumId w:val="1"/>
  </w:num>
  <w:num w:numId="27">
    <w:abstractNumId w:val="2"/>
  </w:num>
  <w:num w:numId="28">
    <w:abstractNumId w:val="14"/>
  </w:num>
  <w:num w:numId="29">
    <w:abstractNumId w:val="3"/>
  </w:num>
  <w:num w:numId="30">
    <w:abstractNumId w:val="8"/>
  </w:num>
  <w:num w:numId="31">
    <w:abstractNumId w:val="13"/>
  </w:num>
  <w:num w:numId="32">
    <w:abstractNumId w:val="9"/>
  </w:num>
  <w:num w:numId="3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drawingGridHorizontalSpacing w:val="100"/>
  <w:displayHorizontalDrawingGridEvery w:val="2"/>
  <w:characterSpacingControl w:val="doNotCompress"/>
  <w:hdrShapeDefaults>
    <o:shapedefaults v:ext="edit" spidmax="2049">
      <o:colormru v:ext="edit" colors="#0060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A2"/>
    <w:rsid w:val="00000EDC"/>
    <w:rsid w:val="0000133E"/>
    <w:rsid w:val="00003062"/>
    <w:rsid w:val="00004A8C"/>
    <w:rsid w:val="00004C90"/>
    <w:rsid w:val="00007325"/>
    <w:rsid w:val="00011559"/>
    <w:rsid w:val="0002344C"/>
    <w:rsid w:val="00036B27"/>
    <w:rsid w:val="00041FE1"/>
    <w:rsid w:val="00042C20"/>
    <w:rsid w:val="00043EEA"/>
    <w:rsid w:val="00044D08"/>
    <w:rsid w:val="000464C7"/>
    <w:rsid w:val="00047197"/>
    <w:rsid w:val="000473F0"/>
    <w:rsid w:val="00051CF4"/>
    <w:rsid w:val="0005351F"/>
    <w:rsid w:val="00053A6D"/>
    <w:rsid w:val="00060395"/>
    <w:rsid w:val="00070731"/>
    <w:rsid w:val="00073969"/>
    <w:rsid w:val="00075C25"/>
    <w:rsid w:val="00076EAA"/>
    <w:rsid w:val="0009756A"/>
    <w:rsid w:val="00097A35"/>
    <w:rsid w:val="000A296F"/>
    <w:rsid w:val="000A2ED7"/>
    <w:rsid w:val="000A2F2E"/>
    <w:rsid w:val="000A3761"/>
    <w:rsid w:val="000A5454"/>
    <w:rsid w:val="000A62CC"/>
    <w:rsid w:val="000A75B0"/>
    <w:rsid w:val="000B2AE5"/>
    <w:rsid w:val="000B2B78"/>
    <w:rsid w:val="000B2CE8"/>
    <w:rsid w:val="000B4C37"/>
    <w:rsid w:val="000B6E8B"/>
    <w:rsid w:val="000D3086"/>
    <w:rsid w:val="000D6442"/>
    <w:rsid w:val="000E0241"/>
    <w:rsid w:val="000E13C9"/>
    <w:rsid w:val="000E58F9"/>
    <w:rsid w:val="000E7376"/>
    <w:rsid w:val="000E73C7"/>
    <w:rsid w:val="000E783D"/>
    <w:rsid w:val="000F2F81"/>
    <w:rsid w:val="000F3D56"/>
    <w:rsid w:val="000F5855"/>
    <w:rsid w:val="000F6A13"/>
    <w:rsid w:val="00100B50"/>
    <w:rsid w:val="001035A2"/>
    <w:rsid w:val="00113988"/>
    <w:rsid w:val="00131A32"/>
    <w:rsid w:val="00133A99"/>
    <w:rsid w:val="001362BA"/>
    <w:rsid w:val="001411C2"/>
    <w:rsid w:val="00142BE3"/>
    <w:rsid w:val="00142E5C"/>
    <w:rsid w:val="0014322F"/>
    <w:rsid w:val="00147A22"/>
    <w:rsid w:val="00152DDF"/>
    <w:rsid w:val="00155A4E"/>
    <w:rsid w:val="00157CB9"/>
    <w:rsid w:val="0016044D"/>
    <w:rsid w:val="0016192F"/>
    <w:rsid w:val="001643C8"/>
    <w:rsid w:val="001701E7"/>
    <w:rsid w:val="00173044"/>
    <w:rsid w:val="00173EB4"/>
    <w:rsid w:val="00174492"/>
    <w:rsid w:val="0017515E"/>
    <w:rsid w:val="001801FC"/>
    <w:rsid w:val="00181542"/>
    <w:rsid w:val="0018683D"/>
    <w:rsid w:val="001929A1"/>
    <w:rsid w:val="00194EDE"/>
    <w:rsid w:val="00197E2C"/>
    <w:rsid w:val="001A03CD"/>
    <w:rsid w:val="001A1CA9"/>
    <w:rsid w:val="001A57AD"/>
    <w:rsid w:val="001B103C"/>
    <w:rsid w:val="001B1F64"/>
    <w:rsid w:val="001C5E99"/>
    <w:rsid w:val="001D30FC"/>
    <w:rsid w:val="001D5450"/>
    <w:rsid w:val="001D6D0B"/>
    <w:rsid w:val="001E0131"/>
    <w:rsid w:val="001E019C"/>
    <w:rsid w:val="001E6438"/>
    <w:rsid w:val="001E65C6"/>
    <w:rsid w:val="001F2AF3"/>
    <w:rsid w:val="001F357E"/>
    <w:rsid w:val="001F3B40"/>
    <w:rsid w:val="002010F2"/>
    <w:rsid w:val="00203631"/>
    <w:rsid w:val="00207E2F"/>
    <w:rsid w:val="0021203B"/>
    <w:rsid w:val="00213729"/>
    <w:rsid w:val="00213E3B"/>
    <w:rsid w:val="00215E77"/>
    <w:rsid w:val="00217AE6"/>
    <w:rsid w:val="00217D07"/>
    <w:rsid w:val="00232305"/>
    <w:rsid w:val="00232E23"/>
    <w:rsid w:val="0023499B"/>
    <w:rsid w:val="00235F31"/>
    <w:rsid w:val="00246175"/>
    <w:rsid w:val="00246F5D"/>
    <w:rsid w:val="002512B4"/>
    <w:rsid w:val="0025308A"/>
    <w:rsid w:val="00253E4C"/>
    <w:rsid w:val="00254790"/>
    <w:rsid w:val="00255965"/>
    <w:rsid w:val="00255FB9"/>
    <w:rsid w:val="00256303"/>
    <w:rsid w:val="002571A2"/>
    <w:rsid w:val="002648BA"/>
    <w:rsid w:val="00266206"/>
    <w:rsid w:val="00266B79"/>
    <w:rsid w:val="0027158C"/>
    <w:rsid w:val="00275440"/>
    <w:rsid w:val="0027668A"/>
    <w:rsid w:val="00277698"/>
    <w:rsid w:val="00277DF0"/>
    <w:rsid w:val="00282543"/>
    <w:rsid w:val="00284D71"/>
    <w:rsid w:val="00285AC0"/>
    <w:rsid w:val="00295D03"/>
    <w:rsid w:val="002A1E5F"/>
    <w:rsid w:val="002A5B5C"/>
    <w:rsid w:val="002B6B19"/>
    <w:rsid w:val="002C6891"/>
    <w:rsid w:val="002C76FB"/>
    <w:rsid w:val="002D0E2D"/>
    <w:rsid w:val="002D5F6A"/>
    <w:rsid w:val="002E7894"/>
    <w:rsid w:val="002F4869"/>
    <w:rsid w:val="002F7389"/>
    <w:rsid w:val="002F793B"/>
    <w:rsid w:val="00301336"/>
    <w:rsid w:val="003056DF"/>
    <w:rsid w:val="003076C9"/>
    <w:rsid w:val="0031056C"/>
    <w:rsid w:val="00310B87"/>
    <w:rsid w:val="003145C3"/>
    <w:rsid w:val="00314A43"/>
    <w:rsid w:val="00314E99"/>
    <w:rsid w:val="00314FCB"/>
    <w:rsid w:val="00314FE4"/>
    <w:rsid w:val="00316315"/>
    <w:rsid w:val="00317F8E"/>
    <w:rsid w:val="003221C4"/>
    <w:rsid w:val="00331EEA"/>
    <w:rsid w:val="0034154E"/>
    <w:rsid w:val="00342A70"/>
    <w:rsid w:val="00344A0D"/>
    <w:rsid w:val="003505AD"/>
    <w:rsid w:val="003510B3"/>
    <w:rsid w:val="00362E3F"/>
    <w:rsid w:val="00363E1C"/>
    <w:rsid w:val="00365272"/>
    <w:rsid w:val="0036633A"/>
    <w:rsid w:val="00371551"/>
    <w:rsid w:val="00371C7D"/>
    <w:rsid w:val="0037334B"/>
    <w:rsid w:val="00374F94"/>
    <w:rsid w:val="00386AD9"/>
    <w:rsid w:val="003907FF"/>
    <w:rsid w:val="0039303D"/>
    <w:rsid w:val="00395199"/>
    <w:rsid w:val="0039542C"/>
    <w:rsid w:val="003977F5"/>
    <w:rsid w:val="003A18A3"/>
    <w:rsid w:val="003A1C38"/>
    <w:rsid w:val="003A3E54"/>
    <w:rsid w:val="003A5CCD"/>
    <w:rsid w:val="003B0353"/>
    <w:rsid w:val="003B0534"/>
    <w:rsid w:val="003B0E19"/>
    <w:rsid w:val="003B1A27"/>
    <w:rsid w:val="003B2675"/>
    <w:rsid w:val="003B35DE"/>
    <w:rsid w:val="003B46F7"/>
    <w:rsid w:val="003B4C41"/>
    <w:rsid w:val="003B7802"/>
    <w:rsid w:val="003C0DB7"/>
    <w:rsid w:val="003C0E5B"/>
    <w:rsid w:val="003C2244"/>
    <w:rsid w:val="003C2BEB"/>
    <w:rsid w:val="003C4530"/>
    <w:rsid w:val="003C593C"/>
    <w:rsid w:val="003C6C33"/>
    <w:rsid w:val="003D4CBA"/>
    <w:rsid w:val="003D5D0C"/>
    <w:rsid w:val="003D781C"/>
    <w:rsid w:val="003E4B8D"/>
    <w:rsid w:val="003E50CB"/>
    <w:rsid w:val="003E5618"/>
    <w:rsid w:val="003E59F7"/>
    <w:rsid w:val="003F148E"/>
    <w:rsid w:val="003F14CD"/>
    <w:rsid w:val="003F4293"/>
    <w:rsid w:val="00401190"/>
    <w:rsid w:val="00401B23"/>
    <w:rsid w:val="00402E2C"/>
    <w:rsid w:val="004045DB"/>
    <w:rsid w:val="00404C9F"/>
    <w:rsid w:val="004053F3"/>
    <w:rsid w:val="0040545A"/>
    <w:rsid w:val="00412518"/>
    <w:rsid w:val="00414E5D"/>
    <w:rsid w:val="00417F9B"/>
    <w:rsid w:val="00430268"/>
    <w:rsid w:val="00433D05"/>
    <w:rsid w:val="004345C4"/>
    <w:rsid w:val="00436BEA"/>
    <w:rsid w:val="00437009"/>
    <w:rsid w:val="00441A90"/>
    <w:rsid w:val="0044472B"/>
    <w:rsid w:val="0044799E"/>
    <w:rsid w:val="00450DE6"/>
    <w:rsid w:val="00456637"/>
    <w:rsid w:val="00464584"/>
    <w:rsid w:val="00464E78"/>
    <w:rsid w:val="00465602"/>
    <w:rsid w:val="00466870"/>
    <w:rsid w:val="004711CB"/>
    <w:rsid w:val="004716B4"/>
    <w:rsid w:val="004716EB"/>
    <w:rsid w:val="004718CE"/>
    <w:rsid w:val="0047660A"/>
    <w:rsid w:val="00481A13"/>
    <w:rsid w:val="00482E4E"/>
    <w:rsid w:val="00483FBD"/>
    <w:rsid w:val="00485109"/>
    <w:rsid w:val="00486018"/>
    <w:rsid w:val="0048608C"/>
    <w:rsid w:val="00491009"/>
    <w:rsid w:val="0049134A"/>
    <w:rsid w:val="0049470F"/>
    <w:rsid w:val="004A374C"/>
    <w:rsid w:val="004A49CF"/>
    <w:rsid w:val="004A4F15"/>
    <w:rsid w:val="004A64F2"/>
    <w:rsid w:val="004B05A2"/>
    <w:rsid w:val="004C0F2C"/>
    <w:rsid w:val="004C155A"/>
    <w:rsid w:val="004C5684"/>
    <w:rsid w:val="004C58C9"/>
    <w:rsid w:val="004D36ED"/>
    <w:rsid w:val="004D4CAC"/>
    <w:rsid w:val="004D51D5"/>
    <w:rsid w:val="004E192D"/>
    <w:rsid w:val="004E214C"/>
    <w:rsid w:val="004E31E7"/>
    <w:rsid w:val="004E3A4B"/>
    <w:rsid w:val="004F2C94"/>
    <w:rsid w:val="00504A10"/>
    <w:rsid w:val="005059D1"/>
    <w:rsid w:val="00507B65"/>
    <w:rsid w:val="00510C86"/>
    <w:rsid w:val="00514964"/>
    <w:rsid w:val="005159C1"/>
    <w:rsid w:val="00517736"/>
    <w:rsid w:val="00517895"/>
    <w:rsid w:val="00520F04"/>
    <w:rsid w:val="00527010"/>
    <w:rsid w:val="005319B1"/>
    <w:rsid w:val="0053385A"/>
    <w:rsid w:val="0053394C"/>
    <w:rsid w:val="00536FFD"/>
    <w:rsid w:val="00540C72"/>
    <w:rsid w:val="00541982"/>
    <w:rsid w:val="00542CF2"/>
    <w:rsid w:val="00543A95"/>
    <w:rsid w:val="00547DB1"/>
    <w:rsid w:val="00561773"/>
    <w:rsid w:val="00562DCB"/>
    <w:rsid w:val="00567A8F"/>
    <w:rsid w:val="00567DE0"/>
    <w:rsid w:val="0057018A"/>
    <w:rsid w:val="0057041E"/>
    <w:rsid w:val="00573398"/>
    <w:rsid w:val="005765BF"/>
    <w:rsid w:val="00582BB4"/>
    <w:rsid w:val="005833D5"/>
    <w:rsid w:val="00591186"/>
    <w:rsid w:val="00593882"/>
    <w:rsid w:val="005A212F"/>
    <w:rsid w:val="005A33C1"/>
    <w:rsid w:val="005B3B03"/>
    <w:rsid w:val="005B4169"/>
    <w:rsid w:val="005B77DC"/>
    <w:rsid w:val="005C080D"/>
    <w:rsid w:val="005C2922"/>
    <w:rsid w:val="005C61EF"/>
    <w:rsid w:val="005D3A47"/>
    <w:rsid w:val="005D78D3"/>
    <w:rsid w:val="005E08B6"/>
    <w:rsid w:val="005E634F"/>
    <w:rsid w:val="005F13E8"/>
    <w:rsid w:val="005F235E"/>
    <w:rsid w:val="00601B22"/>
    <w:rsid w:val="006110EA"/>
    <w:rsid w:val="00617B49"/>
    <w:rsid w:val="006223A2"/>
    <w:rsid w:val="00623EA4"/>
    <w:rsid w:val="006254AA"/>
    <w:rsid w:val="0062655F"/>
    <w:rsid w:val="00630405"/>
    <w:rsid w:val="00634733"/>
    <w:rsid w:val="00634A68"/>
    <w:rsid w:val="00640596"/>
    <w:rsid w:val="00642733"/>
    <w:rsid w:val="00643707"/>
    <w:rsid w:val="00647584"/>
    <w:rsid w:val="0064788C"/>
    <w:rsid w:val="006561EF"/>
    <w:rsid w:val="00661B89"/>
    <w:rsid w:val="00662F8E"/>
    <w:rsid w:val="006645E2"/>
    <w:rsid w:val="00665F3F"/>
    <w:rsid w:val="006667FA"/>
    <w:rsid w:val="00671C17"/>
    <w:rsid w:val="00673C23"/>
    <w:rsid w:val="00673C8B"/>
    <w:rsid w:val="0067460A"/>
    <w:rsid w:val="006748D8"/>
    <w:rsid w:val="00675639"/>
    <w:rsid w:val="006844DA"/>
    <w:rsid w:val="00685E0D"/>
    <w:rsid w:val="00685E88"/>
    <w:rsid w:val="00693483"/>
    <w:rsid w:val="00695398"/>
    <w:rsid w:val="00697595"/>
    <w:rsid w:val="006A03E6"/>
    <w:rsid w:val="006A1237"/>
    <w:rsid w:val="006A6D70"/>
    <w:rsid w:val="006B2E7D"/>
    <w:rsid w:val="006B392B"/>
    <w:rsid w:val="006B75CF"/>
    <w:rsid w:val="006B78EE"/>
    <w:rsid w:val="006C62D3"/>
    <w:rsid w:val="006D0135"/>
    <w:rsid w:val="006D4629"/>
    <w:rsid w:val="006D5BB2"/>
    <w:rsid w:val="006D7B49"/>
    <w:rsid w:val="006D7B93"/>
    <w:rsid w:val="006E0102"/>
    <w:rsid w:val="006E20E0"/>
    <w:rsid w:val="006E3AC1"/>
    <w:rsid w:val="006E68C5"/>
    <w:rsid w:val="006F04DB"/>
    <w:rsid w:val="006F501F"/>
    <w:rsid w:val="0070310F"/>
    <w:rsid w:val="00705466"/>
    <w:rsid w:val="00706D22"/>
    <w:rsid w:val="00715231"/>
    <w:rsid w:val="00720D87"/>
    <w:rsid w:val="00721409"/>
    <w:rsid w:val="00727A35"/>
    <w:rsid w:val="0073414E"/>
    <w:rsid w:val="007347A7"/>
    <w:rsid w:val="007363E8"/>
    <w:rsid w:val="00745B67"/>
    <w:rsid w:val="0074724B"/>
    <w:rsid w:val="00751992"/>
    <w:rsid w:val="00764B9A"/>
    <w:rsid w:val="00765683"/>
    <w:rsid w:val="0076752B"/>
    <w:rsid w:val="00776C9B"/>
    <w:rsid w:val="007800C2"/>
    <w:rsid w:val="00781F5A"/>
    <w:rsid w:val="00783452"/>
    <w:rsid w:val="007A136B"/>
    <w:rsid w:val="007A3BCB"/>
    <w:rsid w:val="007A3D49"/>
    <w:rsid w:val="007A449F"/>
    <w:rsid w:val="007A5C14"/>
    <w:rsid w:val="007A62BC"/>
    <w:rsid w:val="007A66CD"/>
    <w:rsid w:val="007B131D"/>
    <w:rsid w:val="007B13BE"/>
    <w:rsid w:val="007B1484"/>
    <w:rsid w:val="007B3173"/>
    <w:rsid w:val="007D633E"/>
    <w:rsid w:val="007E066D"/>
    <w:rsid w:val="007E2472"/>
    <w:rsid w:val="007E5D48"/>
    <w:rsid w:val="007E5E18"/>
    <w:rsid w:val="007F4DCC"/>
    <w:rsid w:val="007F7E53"/>
    <w:rsid w:val="0080140D"/>
    <w:rsid w:val="008060AF"/>
    <w:rsid w:val="00806F06"/>
    <w:rsid w:val="00810274"/>
    <w:rsid w:val="00811B0A"/>
    <w:rsid w:val="0081468A"/>
    <w:rsid w:val="00816E30"/>
    <w:rsid w:val="00820205"/>
    <w:rsid w:val="008208A4"/>
    <w:rsid w:val="00820B15"/>
    <w:rsid w:val="0082108D"/>
    <w:rsid w:val="0082633D"/>
    <w:rsid w:val="008264D1"/>
    <w:rsid w:val="008273C8"/>
    <w:rsid w:val="008307C9"/>
    <w:rsid w:val="00835B30"/>
    <w:rsid w:val="00842BDD"/>
    <w:rsid w:val="00845EEF"/>
    <w:rsid w:val="00847CCC"/>
    <w:rsid w:val="00851808"/>
    <w:rsid w:val="00852636"/>
    <w:rsid w:val="008530DA"/>
    <w:rsid w:val="00855E7F"/>
    <w:rsid w:val="00860ED7"/>
    <w:rsid w:val="00874E8C"/>
    <w:rsid w:val="00875346"/>
    <w:rsid w:val="00875518"/>
    <w:rsid w:val="0087605C"/>
    <w:rsid w:val="0088402F"/>
    <w:rsid w:val="0088466B"/>
    <w:rsid w:val="0089051B"/>
    <w:rsid w:val="00890C5D"/>
    <w:rsid w:val="00893416"/>
    <w:rsid w:val="00894C70"/>
    <w:rsid w:val="00895C26"/>
    <w:rsid w:val="00896582"/>
    <w:rsid w:val="0089670E"/>
    <w:rsid w:val="008A12DD"/>
    <w:rsid w:val="008A4858"/>
    <w:rsid w:val="008A6F51"/>
    <w:rsid w:val="008B0D93"/>
    <w:rsid w:val="008B5176"/>
    <w:rsid w:val="008C0407"/>
    <w:rsid w:val="008C3019"/>
    <w:rsid w:val="008C6EBF"/>
    <w:rsid w:val="008D0466"/>
    <w:rsid w:val="008D4FE8"/>
    <w:rsid w:val="008D5DF0"/>
    <w:rsid w:val="008D620B"/>
    <w:rsid w:val="008D766C"/>
    <w:rsid w:val="008E7A5A"/>
    <w:rsid w:val="008F44E1"/>
    <w:rsid w:val="008F474C"/>
    <w:rsid w:val="00902610"/>
    <w:rsid w:val="009042D1"/>
    <w:rsid w:val="00906840"/>
    <w:rsid w:val="009068D9"/>
    <w:rsid w:val="00910979"/>
    <w:rsid w:val="00911FD5"/>
    <w:rsid w:val="009174AB"/>
    <w:rsid w:val="00923910"/>
    <w:rsid w:val="009266F4"/>
    <w:rsid w:val="009319D8"/>
    <w:rsid w:val="00942215"/>
    <w:rsid w:val="00942408"/>
    <w:rsid w:val="009431C2"/>
    <w:rsid w:val="0095576D"/>
    <w:rsid w:val="00956ADE"/>
    <w:rsid w:val="00957642"/>
    <w:rsid w:val="00961AE4"/>
    <w:rsid w:val="00966160"/>
    <w:rsid w:val="009670D1"/>
    <w:rsid w:val="009676D1"/>
    <w:rsid w:val="00967B89"/>
    <w:rsid w:val="00970A1E"/>
    <w:rsid w:val="00970D9F"/>
    <w:rsid w:val="0097691B"/>
    <w:rsid w:val="0098032B"/>
    <w:rsid w:val="009821B7"/>
    <w:rsid w:val="00992673"/>
    <w:rsid w:val="009A1160"/>
    <w:rsid w:val="009A1348"/>
    <w:rsid w:val="009A228E"/>
    <w:rsid w:val="009A2D46"/>
    <w:rsid w:val="009A3251"/>
    <w:rsid w:val="009A790E"/>
    <w:rsid w:val="009A7959"/>
    <w:rsid w:val="009B2C9F"/>
    <w:rsid w:val="009B3B5F"/>
    <w:rsid w:val="009B3F31"/>
    <w:rsid w:val="009B418F"/>
    <w:rsid w:val="009B4C6A"/>
    <w:rsid w:val="009B5284"/>
    <w:rsid w:val="009B5D49"/>
    <w:rsid w:val="009B5F63"/>
    <w:rsid w:val="009B7003"/>
    <w:rsid w:val="009C0C51"/>
    <w:rsid w:val="009C18BA"/>
    <w:rsid w:val="009C24F6"/>
    <w:rsid w:val="009C4A2A"/>
    <w:rsid w:val="009D21A9"/>
    <w:rsid w:val="009D6ED4"/>
    <w:rsid w:val="009E1F1C"/>
    <w:rsid w:val="009E39DF"/>
    <w:rsid w:val="009E3B14"/>
    <w:rsid w:val="009E52B6"/>
    <w:rsid w:val="009F6793"/>
    <w:rsid w:val="00A01271"/>
    <w:rsid w:val="00A069E8"/>
    <w:rsid w:val="00A12E03"/>
    <w:rsid w:val="00A15C0E"/>
    <w:rsid w:val="00A171AC"/>
    <w:rsid w:val="00A171D1"/>
    <w:rsid w:val="00A21BEB"/>
    <w:rsid w:val="00A2414D"/>
    <w:rsid w:val="00A24B65"/>
    <w:rsid w:val="00A30F1E"/>
    <w:rsid w:val="00A32CB8"/>
    <w:rsid w:val="00A338DD"/>
    <w:rsid w:val="00A347BA"/>
    <w:rsid w:val="00A34B19"/>
    <w:rsid w:val="00A37F65"/>
    <w:rsid w:val="00A410B9"/>
    <w:rsid w:val="00A42971"/>
    <w:rsid w:val="00A435B3"/>
    <w:rsid w:val="00A5215B"/>
    <w:rsid w:val="00A52A6E"/>
    <w:rsid w:val="00A5434F"/>
    <w:rsid w:val="00A567A6"/>
    <w:rsid w:val="00A64DF1"/>
    <w:rsid w:val="00A65DAA"/>
    <w:rsid w:val="00A67583"/>
    <w:rsid w:val="00A70D5A"/>
    <w:rsid w:val="00A7787C"/>
    <w:rsid w:val="00A84EAD"/>
    <w:rsid w:val="00A855AC"/>
    <w:rsid w:val="00A85EFE"/>
    <w:rsid w:val="00A945AB"/>
    <w:rsid w:val="00A96E5B"/>
    <w:rsid w:val="00AA0CA2"/>
    <w:rsid w:val="00AA2920"/>
    <w:rsid w:val="00AA62FB"/>
    <w:rsid w:val="00AA6940"/>
    <w:rsid w:val="00AA6B43"/>
    <w:rsid w:val="00AA7985"/>
    <w:rsid w:val="00AB0762"/>
    <w:rsid w:val="00AB3042"/>
    <w:rsid w:val="00AB3E01"/>
    <w:rsid w:val="00AB66AF"/>
    <w:rsid w:val="00AB69D5"/>
    <w:rsid w:val="00AC1D2A"/>
    <w:rsid w:val="00AC39C2"/>
    <w:rsid w:val="00AD5316"/>
    <w:rsid w:val="00AD6208"/>
    <w:rsid w:val="00AE1143"/>
    <w:rsid w:val="00AE2865"/>
    <w:rsid w:val="00AE31DB"/>
    <w:rsid w:val="00AE683A"/>
    <w:rsid w:val="00AE738B"/>
    <w:rsid w:val="00AF0619"/>
    <w:rsid w:val="00AF0831"/>
    <w:rsid w:val="00AF1B62"/>
    <w:rsid w:val="00AF1DD4"/>
    <w:rsid w:val="00AF35E2"/>
    <w:rsid w:val="00AF61C6"/>
    <w:rsid w:val="00B0604C"/>
    <w:rsid w:val="00B118E9"/>
    <w:rsid w:val="00B13F21"/>
    <w:rsid w:val="00B155A0"/>
    <w:rsid w:val="00B20012"/>
    <w:rsid w:val="00B20639"/>
    <w:rsid w:val="00B206C8"/>
    <w:rsid w:val="00B21D8C"/>
    <w:rsid w:val="00B2275D"/>
    <w:rsid w:val="00B35EB0"/>
    <w:rsid w:val="00B40BC5"/>
    <w:rsid w:val="00B40EFC"/>
    <w:rsid w:val="00B42D2C"/>
    <w:rsid w:val="00B4622E"/>
    <w:rsid w:val="00B46250"/>
    <w:rsid w:val="00B525C5"/>
    <w:rsid w:val="00B55032"/>
    <w:rsid w:val="00B5599E"/>
    <w:rsid w:val="00B56069"/>
    <w:rsid w:val="00B56089"/>
    <w:rsid w:val="00B603C8"/>
    <w:rsid w:val="00B62DB1"/>
    <w:rsid w:val="00B63178"/>
    <w:rsid w:val="00B631B8"/>
    <w:rsid w:val="00B659C1"/>
    <w:rsid w:val="00B662C2"/>
    <w:rsid w:val="00B6655F"/>
    <w:rsid w:val="00B67240"/>
    <w:rsid w:val="00B6752C"/>
    <w:rsid w:val="00B75B1D"/>
    <w:rsid w:val="00B76126"/>
    <w:rsid w:val="00B76FC5"/>
    <w:rsid w:val="00B81F9F"/>
    <w:rsid w:val="00B85301"/>
    <w:rsid w:val="00B86C0C"/>
    <w:rsid w:val="00B87023"/>
    <w:rsid w:val="00B87CDB"/>
    <w:rsid w:val="00B933E7"/>
    <w:rsid w:val="00B94C2E"/>
    <w:rsid w:val="00B957A0"/>
    <w:rsid w:val="00B966CB"/>
    <w:rsid w:val="00BA0488"/>
    <w:rsid w:val="00BA11AA"/>
    <w:rsid w:val="00BA2C05"/>
    <w:rsid w:val="00BA5892"/>
    <w:rsid w:val="00BB054D"/>
    <w:rsid w:val="00BB2D81"/>
    <w:rsid w:val="00BB35F8"/>
    <w:rsid w:val="00BB3A02"/>
    <w:rsid w:val="00BB4EAF"/>
    <w:rsid w:val="00BB6D22"/>
    <w:rsid w:val="00BC43A6"/>
    <w:rsid w:val="00BD2144"/>
    <w:rsid w:val="00BD412A"/>
    <w:rsid w:val="00BD778B"/>
    <w:rsid w:val="00BE3562"/>
    <w:rsid w:val="00BE68F4"/>
    <w:rsid w:val="00BE7028"/>
    <w:rsid w:val="00BF0A6A"/>
    <w:rsid w:val="00BF0B59"/>
    <w:rsid w:val="00BF3E3C"/>
    <w:rsid w:val="00BF46E1"/>
    <w:rsid w:val="00BF4BE6"/>
    <w:rsid w:val="00C06F49"/>
    <w:rsid w:val="00C133E3"/>
    <w:rsid w:val="00C134CB"/>
    <w:rsid w:val="00C14B46"/>
    <w:rsid w:val="00C151DD"/>
    <w:rsid w:val="00C159A2"/>
    <w:rsid w:val="00C21CC0"/>
    <w:rsid w:val="00C2208A"/>
    <w:rsid w:val="00C225C4"/>
    <w:rsid w:val="00C314CB"/>
    <w:rsid w:val="00C32D97"/>
    <w:rsid w:val="00C42AF9"/>
    <w:rsid w:val="00C42B1B"/>
    <w:rsid w:val="00C44D58"/>
    <w:rsid w:val="00C47705"/>
    <w:rsid w:val="00C55125"/>
    <w:rsid w:val="00C564EC"/>
    <w:rsid w:val="00C63385"/>
    <w:rsid w:val="00C63A93"/>
    <w:rsid w:val="00C70D00"/>
    <w:rsid w:val="00C71FE2"/>
    <w:rsid w:val="00C73C7F"/>
    <w:rsid w:val="00C821B5"/>
    <w:rsid w:val="00C82578"/>
    <w:rsid w:val="00C82E62"/>
    <w:rsid w:val="00C85146"/>
    <w:rsid w:val="00C922E6"/>
    <w:rsid w:val="00C928A3"/>
    <w:rsid w:val="00C93B41"/>
    <w:rsid w:val="00C93E9C"/>
    <w:rsid w:val="00C95DFD"/>
    <w:rsid w:val="00CA518B"/>
    <w:rsid w:val="00CB09C3"/>
    <w:rsid w:val="00CC2499"/>
    <w:rsid w:val="00CC430C"/>
    <w:rsid w:val="00CC7501"/>
    <w:rsid w:val="00CD08BC"/>
    <w:rsid w:val="00CD311E"/>
    <w:rsid w:val="00CD42E3"/>
    <w:rsid w:val="00CD501E"/>
    <w:rsid w:val="00CD6865"/>
    <w:rsid w:val="00CD6A8D"/>
    <w:rsid w:val="00CE2D1D"/>
    <w:rsid w:val="00CE5A0C"/>
    <w:rsid w:val="00CE7E54"/>
    <w:rsid w:val="00CF1649"/>
    <w:rsid w:val="00CF230E"/>
    <w:rsid w:val="00CF3B8E"/>
    <w:rsid w:val="00D003F4"/>
    <w:rsid w:val="00D03775"/>
    <w:rsid w:val="00D0647D"/>
    <w:rsid w:val="00D075DC"/>
    <w:rsid w:val="00D12097"/>
    <w:rsid w:val="00D14173"/>
    <w:rsid w:val="00D17D8E"/>
    <w:rsid w:val="00D20E77"/>
    <w:rsid w:val="00D25822"/>
    <w:rsid w:val="00D266E5"/>
    <w:rsid w:val="00D311B3"/>
    <w:rsid w:val="00D31A3B"/>
    <w:rsid w:val="00D31C30"/>
    <w:rsid w:val="00D4020C"/>
    <w:rsid w:val="00D404C4"/>
    <w:rsid w:val="00D416C7"/>
    <w:rsid w:val="00D512E0"/>
    <w:rsid w:val="00D565EC"/>
    <w:rsid w:val="00D64831"/>
    <w:rsid w:val="00D6491E"/>
    <w:rsid w:val="00D65D3C"/>
    <w:rsid w:val="00D70173"/>
    <w:rsid w:val="00D740B9"/>
    <w:rsid w:val="00D80DF4"/>
    <w:rsid w:val="00D82FFB"/>
    <w:rsid w:val="00D851CA"/>
    <w:rsid w:val="00D943C8"/>
    <w:rsid w:val="00DA6877"/>
    <w:rsid w:val="00DB2A76"/>
    <w:rsid w:val="00DB5E4E"/>
    <w:rsid w:val="00DC18D4"/>
    <w:rsid w:val="00DC22A6"/>
    <w:rsid w:val="00DC3EB0"/>
    <w:rsid w:val="00DC4418"/>
    <w:rsid w:val="00DC4D5A"/>
    <w:rsid w:val="00DD07BF"/>
    <w:rsid w:val="00DD16CB"/>
    <w:rsid w:val="00DD7DE4"/>
    <w:rsid w:val="00DE01AE"/>
    <w:rsid w:val="00DE190B"/>
    <w:rsid w:val="00DE2E8A"/>
    <w:rsid w:val="00DE3CAE"/>
    <w:rsid w:val="00DE3F0E"/>
    <w:rsid w:val="00DE6E87"/>
    <w:rsid w:val="00DF388C"/>
    <w:rsid w:val="00DF54C6"/>
    <w:rsid w:val="00DF5FA3"/>
    <w:rsid w:val="00DF73D2"/>
    <w:rsid w:val="00E045A4"/>
    <w:rsid w:val="00E04BF5"/>
    <w:rsid w:val="00E05323"/>
    <w:rsid w:val="00E10A10"/>
    <w:rsid w:val="00E127A9"/>
    <w:rsid w:val="00E135E3"/>
    <w:rsid w:val="00E167F3"/>
    <w:rsid w:val="00E20988"/>
    <w:rsid w:val="00E323B7"/>
    <w:rsid w:val="00E347A5"/>
    <w:rsid w:val="00E362CA"/>
    <w:rsid w:val="00E362E5"/>
    <w:rsid w:val="00E36437"/>
    <w:rsid w:val="00E37BA2"/>
    <w:rsid w:val="00E41909"/>
    <w:rsid w:val="00E432C4"/>
    <w:rsid w:val="00E43401"/>
    <w:rsid w:val="00E50AF7"/>
    <w:rsid w:val="00E51C1E"/>
    <w:rsid w:val="00E53193"/>
    <w:rsid w:val="00E549A2"/>
    <w:rsid w:val="00E54EF1"/>
    <w:rsid w:val="00E61471"/>
    <w:rsid w:val="00E61604"/>
    <w:rsid w:val="00E664D4"/>
    <w:rsid w:val="00E705CD"/>
    <w:rsid w:val="00E765EF"/>
    <w:rsid w:val="00E76E53"/>
    <w:rsid w:val="00E8066D"/>
    <w:rsid w:val="00E86168"/>
    <w:rsid w:val="00E86E44"/>
    <w:rsid w:val="00E9614E"/>
    <w:rsid w:val="00E968D1"/>
    <w:rsid w:val="00EB0181"/>
    <w:rsid w:val="00EB05FA"/>
    <w:rsid w:val="00EB67F1"/>
    <w:rsid w:val="00EC296C"/>
    <w:rsid w:val="00EC4C4D"/>
    <w:rsid w:val="00ED0669"/>
    <w:rsid w:val="00ED07DF"/>
    <w:rsid w:val="00ED3553"/>
    <w:rsid w:val="00ED407B"/>
    <w:rsid w:val="00ED4C9D"/>
    <w:rsid w:val="00EE4C33"/>
    <w:rsid w:val="00EF39BD"/>
    <w:rsid w:val="00EF61C3"/>
    <w:rsid w:val="00F01DE2"/>
    <w:rsid w:val="00F02656"/>
    <w:rsid w:val="00F05CAE"/>
    <w:rsid w:val="00F05CEE"/>
    <w:rsid w:val="00F10959"/>
    <w:rsid w:val="00F143E8"/>
    <w:rsid w:val="00F15DE4"/>
    <w:rsid w:val="00F2438E"/>
    <w:rsid w:val="00F2796F"/>
    <w:rsid w:val="00F3302E"/>
    <w:rsid w:val="00F33CAB"/>
    <w:rsid w:val="00F423DB"/>
    <w:rsid w:val="00F43556"/>
    <w:rsid w:val="00F4710A"/>
    <w:rsid w:val="00F57CE5"/>
    <w:rsid w:val="00F640F5"/>
    <w:rsid w:val="00F64D0F"/>
    <w:rsid w:val="00F71CDE"/>
    <w:rsid w:val="00F720C7"/>
    <w:rsid w:val="00F74703"/>
    <w:rsid w:val="00F75C92"/>
    <w:rsid w:val="00F8468D"/>
    <w:rsid w:val="00F86B67"/>
    <w:rsid w:val="00F870FB"/>
    <w:rsid w:val="00F91A0E"/>
    <w:rsid w:val="00F92C71"/>
    <w:rsid w:val="00F96796"/>
    <w:rsid w:val="00F9701E"/>
    <w:rsid w:val="00FA119B"/>
    <w:rsid w:val="00FA29C7"/>
    <w:rsid w:val="00FA7749"/>
    <w:rsid w:val="00FB0780"/>
    <w:rsid w:val="00FB4133"/>
    <w:rsid w:val="00FC2C37"/>
    <w:rsid w:val="00FC3508"/>
    <w:rsid w:val="00FC3A7F"/>
    <w:rsid w:val="00FD0E7C"/>
    <w:rsid w:val="00FD1640"/>
    <w:rsid w:val="00FD42D0"/>
    <w:rsid w:val="00FD6B0E"/>
    <w:rsid w:val="00FE2D54"/>
    <w:rsid w:val="00FE35DF"/>
    <w:rsid w:val="00FE7838"/>
    <w:rsid w:val="00FF22E5"/>
    <w:rsid w:val="00FF5FA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060a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opy 10pt"/>
    <w:qFormat/>
    <w:rsid w:val="00AE2865"/>
    <w:pPr>
      <w:spacing w:line="280" w:lineRule="exact"/>
    </w:pPr>
    <w:rPr>
      <w:rFonts w:ascii="Source Sans 3" w:eastAsia="Times New Roman" w:hAnsi="Source Sans 3"/>
      <w:szCs w:val="22"/>
      <w:lang w:val="en-US" w:eastAsia="en-US"/>
    </w:rPr>
  </w:style>
  <w:style w:type="paragraph" w:styleId="Heading1">
    <w:name w:val="heading 1"/>
    <w:next w:val="Normal"/>
    <w:link w:val="Heading1Char"/>
    <w:rsid w:val="00C32D97"/>
    <w:pPr>
      <w:keepNext/>
      <w:pageBreakBefore/>
      <w:numPr>
        <w:numId w:val="5"/>
      </w:numPr>
      <w:spacing w:line="288" w:lineRule="exact"/>
      <w:outlineLvl w:val="0"/>
    </w:pPr>
    <w:rPr>
      <w:rFonts w:ascii="Source Sans 3 Semibold" w:eastAsia="Times New Roman" w:hAnsi="Source Sans 3 Semibold"/>
      <w:snapToGrid w:val="0"/>
      <w:kern w:val="28"/>
      <w:sz w:val="24"/>
      <w:szCs w:val="22"/>
      <w:lang w:val="en-US"/>
    </w:rPr>
  </w:style>
  <w:style w:type="paragraph" w:styleId="Heading2">
    <w:name w:val="heading 2"/>
    <w:basedOn w:val="Heading1"/>
    <w:next w:val="Normal"/>
    <w:link w:val="Heading2Char"/>
    <w:rsid w:val="006E20E0"/>
    <w:pPr>
      <w:pageBreakBefore w:val="0"/>
      <w:numPr>
        <w:ilvl w:val="1"/>
      </w:numPr>
      <w:outlineLvl w:val="1"/>
    </w:pPr>
  </w:style>
  <w:style w:type="paragraph" w:styleId="Heading3">
    <w:name w:val="heading 3"/>
    <w:basedOn w:val="Heading1"/>
    <w:next w:val="Normal"/>
    <w:link w:val="Heading3Char"/>
    <w:rsid w:val="00365272"/>
    <w:pPr>
      <w:pageBreakBefore w:val="0"/>
      <w:numPr>
        <w:ilvl w:val="2"/>
      </w:numPr>
      <w:outlineLvl w:val="2"/>
    </w:pPr>
  </w:style>
  <w:style w:type="paragraph" w:styleId="Heading4">
    <w:name w:val="heading 4"/>
    <w:basedOn w:val="Heading1"/>
    <w:next w:val="Normal"/>
    <w:link w:val="Heading4Char"/>
    <w:rsid w:val="00CE7E54"/>
    <w:pPr>
      <w:pageBreakBefore w:val="0"/>
      <w:numPr>
        <w:ilvl w:val="3"/>
      </w:numPr>
      <w:outlineLvl w:val="3"/>
    </w:pPr>
  </w:style>
  <w:style w:type="paragraph" w:styleId="Heading5">
    <w:name w:val="heading 5"/>
    <w:basedOn w:val="Heading2"/>
    <w:next w:val="Normal"/>
    <w:link w:val="Heading5Char"/>
    <w:rsid w:val="0067460A"/>
    <w:pPr>
      <w:numPr>
        <w:ilvl w:val="4"/>
      </w:numPr>
      <w:outlineLvl w:val="4"/>
    </w:pPr>
    <w:rPr>
      <w:szCs w:val="24"/>
    </w:rPr>
  </w:style>
  <w:style w:type="paragraph" w:styleId="Heading6">
    <w:name w:val="heading 6"/>
    <w:basedOn w:val="Normal"/>
    <w:next w:val="Normal"/>
    <w:link w:val="Heading6Char"/>
    <w:rsid w:val="0067460A"/>
    <w:pPr>
      <w:spacing w:before="240" w:after="60"/>
      <w:outlineLvl w:val="5"/>
    </w:pPr>
    <w:rPr>
      <w:i/>
    </w:rPr>
  </w:style>
  <w:style w:type="paragraph" w:styleId="Heading7">
    <w:name w:val="heading 7"/>
    <w:basedOn w:val="Normal"/>
    <w:next w:val="Normal"/>
    <w:link w:val="Heading7Char"/>
    <w:rsid w:val="0067460A"/>
    <w:pPr>
      <w:spacing w:before="240" w:after="60"/>
      <w:outlineLvl w:val="6"/>
    </w:pPr>
  </w:style>
  <w:style w:type="paragraph" w:styleId="Heading8">
    <w:name w:val="heading 8"/>
    <w:basedOn w:val="Normal"/>
    <w:next w:val="Normal"/>
    <w:link w:val="Heading8Char"/>
    <w:rsid w:val="0067460A"/>
    <w:pPr>
      <w:spacing w:before="240" w:after="60"/>
      <w:outlineLvl w:val="7"/>
    </w:pPr>
    <w:rPr>
      <w:i/>
    </w:rPr>
  </w:style>
  <w:style w:type="paragraph" w:styleId="Heading9">
    <w:name w:val="heading 9"/>
    <w:basedOn w:val="Normal"/>
    <w:next w:val="Normal"/>
    <w:link w:val="Heading9Char"/>
    <w:rsid w:val="0067460A"/>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7460A"/>
    <w:rPr>
      <w:rFonts w:ascii="Tahoma" w:hAnsi="Tahoma" w:cs="Tahoma"/>
      <w:sz w:val="16"/>
      <w:szCs w:val="16"/>
    </w:rPr>
  </w:style>
  <w:style w:type="character" w:customStyle="1" w:styleId="BalloonTextChar">
    <w:name w:val="Balloon Text Char"/>
    <w:link w:val="BalloonText"/>
    <w:semiHidden/>
    <w:rsid w:val="00AD6208"/>
    <w:rPr>
      <w:rFonts w:ascii="Tahoma" w:eastAsia="Times New Roman" w:hAnsi="Tahoma" w:cs="Tahoma"/>
      <w:sz w:val="16"/>
      <w:szCs w:val="16"/>
      <w:lang w:val="en-US" w:eastAsia="en-US"/>
    </w:rPr>
  </w:style>
  <w:style w:type="character" w:customStyle="1" w:styleId="Heading1Char">
    <w:name w:val="Heading 1 Char"/>
    <w:link w:val="Heading1"/>
    <w:rsid w:val="00C32D97"/>
    <w:rPr>
      <w:rFonts w:ascii="Source Sans 3 Semibold" w:eastAsia="Times New Roman" w:hAnsi="Source Sans 3 Semibold"/>
      <w:snapToGrid w:val="0"/>
      <w:kern w:val="28"/>
      <w:sz w:val="24"/>
      <w:szCs w:val="22"/>
      <w:lang w:val="en-US"/>
    </w:rPr>
  </w:style>
  <w:style w:type="character" w:customStyle="1" w:styleId="Heading2Char">
    <w:name w:val="Heading 2 Char"/>
    <w:link w:val="Heading2"/>
    <w:rsid w:val="006E20E0"/>
    <w:rPr>
      <w:rFonts w:ascii="Source Sans 3" w:eastAsia="Times New Roman" w:hAnsi="Source Sans 3"/>
      <w:b/>
      <w:snapToGrid w:val="0"/>
      <w:kern w:val="28"/>
      <w:sz w:val="24"/>
      <w:szCs w:val="22"/>
      <w:lang w:val="en-US"/>
    </w:rPr>
  </w:style>
  <w:style w:type="character" w:customStyle="1" w:styleId="Heading3Char">
    <w:name w:val="Heading 3 Char"/>
    <w:link w:val="Heading3"/>
    <w:rsid w:val="00365272"/>
    <w:rPr>
      <w:rFonts w:ascii="Source Sans 3" w:eastAsia="Times New Roman" w:hAnsi="Source Sans 3"/>
      <w:b/>
      <w:snapToGrid w:val="0"/>
      <w:kern w:val="28"/>
      <w:sz w:val="24"/>
      <w:szCs w:val="22"/>
      <w:lang w:val="en-US"/>
    </w:rPr>
  </w:style>
  <w:style w:type="character" w:customStyle="1" w:styleId="Heading4Char">
    <w:name w:val="Heading 4 Char"/>
    <w:link w:val="Heading4"/>
    <w:rsid w:val="00CE7E54"/>
    <w:rPr>
      <w:rFonts w:ascii="Source Sans 3" w:eastAsia="Times New Roman" w:hAnsi="Source Sans 3"/>
      <w:b/>
      <w:snapToGrid w:val="0"/>
      <w:kern w:val="28"/>
      <w:sz w:val="24"/>
      <w:szCs w:val="22"/>
      <w:lang w:val="en-US"/>
    </w:rPr>
  </w:style>
  <w:style w:type="paragraph" w:customStyle="1" w:styleId="Subline12pt">
    <w:name w:val="Subline 12 pt"/>
    <w:qFormat/>
    <w:rsid w:val="007A5C14"/>
    <w:pPr>
      <w:spacing w:after="300" w:line="288" w:lineRule="exact"/>
    </w:pPr>
    <w:rPr>
      <w:rFonts w:ascii="Source Sans 3 Semibold" w:hAnsi="Source Sans 3 Semibold" w:cs="Source Sans 3 Semibold"/>
      <w:color w:val="0A8276" w:themeColor="text2"/>
      <w:sz w:val="24"/>
      <w:szCs w:val="24"/>
      <w:lang w:val="en-US"/>
    </w:rPr>
  </w:style>
  <w:style w:type="character" w:customStyle="1" w:styleId="Heading5Char">
    <w:name w:val="Heading 5 Char"/>
    <w:link w:val="Heading5"/>
    <w:rsid w:val="00B525C5"/>
    <w:rPr>
      <w:rFonts w:ascii="Source Sans Pro" w:eastAsia="Times New Roman" w:hAnsi="Source Sans Pro"/>
      <w:b/>
      <w:snapToGrid w:val="0"/>
      <w:kern w:val="28"/>
      <w:sz w:val="28"/>
      <w:szCs w:val="24"/>
      <w:lang w:val="en-US"/>
    </w:rPr>
  </w:style>
  <w:style w:type="paragraph" w:customStyle="1" w:styleId="DashIndented">
    <w:name w:val="DashIndented"/>
    <w:basedOn w:val="Normal"/>
    <w:qFormat/>
    <w:rsid w:val="00C85146"/>
    <w:pPr>
      <w:numPr>
        <w:numId w:val="31"/>
      </w:numPr>
    </w:pPr>
    <w:rPr>
      <w:rFonts w:eastAsia="Calibri" w:cs="Source Sans Pro"/>
      <w:color w:val="000000"/>
      <w:szCs w:val="20"/>
      <w:lang w:eastAsia="de-DE"/>
    </w:rPr>
  </w:style>
  <w:style w:type="paragraph" w:styleId="FootnoteText">
    <w:name w:val="footnote text"/>
    <w:aliases w:val="footnote"/>
    <w:basedOn w:val="Normal"/>
    <w:link w:val="FootnoteTextChar"/>
    <w:semiHidden/>
    <w:rsid w:val="00CE7E54"/>
    <w:pPr>
      <w:tabs>
        <w:tab w:val="left" w:pos="284"/>
      </w:tabs>
      <w:spacing w:after="40"/>
      <w:ind w:left="284" w:hanging="284"/>
    </w:pPr>
    <w:rPr>
      <w:sz w:val="18"/>
      <w:lang w:eastAsia="de-DE"/>
    </w:rPr>
  </w:style>
  <w:style w:type="character" w:customStyle="1" w:styleId="FootnoteTextChar">
    <w:name w:val="Footnote Text Char"/>
    <w:aliases w:val="footnote Char"/>
    <w:link w:val="FootnoteText"/>
    <w:semiHidden/>
    <w:rsid w:val="00256303"/>
    <w:rPr>
      <w:rFonts w:ascii="Source Sans Pro" w:eastAsia="Times New Roman" w:hAnsi="Source Sans Pro"/>
      <w:sz w:val="18"/>
      <w:szCs w:val="22"/>
      <w:lang w:val="en-US"/>
    </w:rPr>
  </w:style>
  <w:style w:type="character" w:styleId="FootnoteReference">
    <w:name w:val="footnote reference"/>
    <w:semiHidden/>
    <w:rsid w:val="0067460A"/>
    <w:rPr>
      <w:vertAlign w:val="superscript"/>
    </w:rPr>
  </w:style>
  <w:style w:type="character" w:styleId="CommentReference">
    <w:name w:val="annotation reference"/>
    <w:uiPriority w:val="99"/>
    <w:semiHidden/>
    <w:unhideWhenUsed/>
    <w:rsid w:val="002512B4"/>
    <w:rPr>
      <w:sz w:val="16"/>
      <w:szCs w:val="16"/>
    </w:rPr>
  </w:style>
  <w:style w:type="paragraph" w:styleId="CommentText">
    <w:name w:val="annotation text"/>
    <w:basedOn w:val="Normal"/>
    <w:link w:val="CommentTextChar"/>
    <w:semiHidden/>
    <w:rsid w:val="0067460A"/>
  </w:style>
  <w:style w:type="character" w:customStyle="1" w:styleId="CommentTextChar">
    <w:name w:val="Comment Text Char"/>
    <w:link w:val="CommentText"/>
    <w:semiHidden/>
    <w:rsid w:val="002512B4"/>
    <w:rPr>
      <w:rFonts w:ascii="Source Sans Pro" w:eastAsia="Times New Roman" w:hAnsi="Source Sans Pro"/>
      <w:sz w:val="22"/>
      <w:szCs w:val="22"/>
      <w:lang w:val="en-US" w:eastAsia="en-US"/>
    </w:rPr>
  </w:style>
  <w:style w:type="paragraph" w:styleId="CommentSubject">
    <w:name w:val="annotation subject"/>
    <w:basedOn w:val="CommentText"/>
    <w:next w:val="CommentText"/>
    <w:link w:val="CommentSubjectChar"/>
    <w:semiHidden/>
    <w:rsid w:val="0067460A"/>
    <w:rPr>
      <w:b/>
      <w:bCs/>
    </w:rPr>
  </w:style>
  <w:style w:type="character" w:customStyle="1" w:styleId="CommentSubjectChar">
    <w:name w:val="Comment Subject Char"/>
    <w:link w:val="CommentSubject"/>
    <w:semiHidden/>
    <w:rsid w:val="002512B4"/>
    <w:rPr>
      <w:rFonts w:ascii="Source Sans Pro" w:eastAsia="Times New Roman" w:hAnsi="Source Sans Pro"/>
      <w:b/>
      <w:bCs/>
      <w:sz w:val="22"/>
      <w:szCs w:val="22"/>
      <w:lang w:val="en-US" w:eastAsia="en-US"/>
    </w:rPr>
  </w:style>
  <w:style w:type="paragraph" w:styleId="DocumentMap">
    <w:name w:val="Document Map"/>
    <w:basedOn w:val="Normal"/>
    <w:link w:val="DocumentMapChar"/>
    <w:semiHidden/>
    <w:rsid w:val="0067460A"/>
    <w:pPr>
      <w:shd w:val="clear" w:color="auto" w:fill="000080"/>
    </w:pPr>
    <w:rPr>
      <w:rFonts w:ascii="Tahoma" w:eastAsia="SimSun" w:hAnsi="Tahoma"/>
      <w:lang w:eastAsia="zh-CN"/>
    </w:rPr>
  </w:style>
  <w:style w:type="character" w:customStyle="1" w:styleId="DocumentMapChar">
    <w:name w:val="Document Map Char"/>
    <w:link w:val="DocumentMap"/>
    <w:semiHidden/>
    <w:rsid w:val="009B418F"/>
    <w:rPr>
      <w:rFonts w:ascii="Tahoma" w:eastAsia="SimSun" w:hAnsi="Tahoma"/>
      <w:sz w:val="22"/>
      <w:szCs w:val="22"/>
      <w:shd w:val="clear" w:color="auto" w:fill="000080"/>
      <w:lang w:val="en-US" w:eastAsia="zh-CN"/>
    </w:rPr>
  </w:style>
  <w:style w:type="table" w:styleId="TableGrid">
    <w:name w:val="Table Grid"/>
    <w:basedOn w:val="TableNormal"/>
    <w:rsid w:val="0067460A"/>
    <w:rPr>
      <w:rFonts w:ascii="Source Sans Pro" w:eastAsia="Times New Roman" w:hAnsi="Source Sans Pr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51">
    <w:name w:val="Gitternetztabelle 5 dunkel  – Akzent 51"/>
    <w:basedOn w:val="TableNormal"/>
    <w:uiPriority w:val="50"/>
    <w:rsid w:val="006254AA"/>
    <w:rPr>
      <w:rFonts w:asciiTheme="minorHAnsi" w:eastAsiaTheme="minorEastAsia" w:hAnsiTheme="minorHAnsi" w:cstheme="minorBidi"/>
      <w:kern w:val="2"/>
      <w:sz w:val="21"/>
      <w:szCs w:val="22"/>
      <w:lang w:val="en-US"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6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D4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D4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D4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D442" w:themeFill="accent5"/>
      </w:tcPr>
    </w:tblStylePr>
    <w:tblStylePr w:type="band1Vert">
      <w:tblPr/>
      <w:tcPr>
        <w:shd w:val="clear" w:color="auto" w:fill="FDEDB3" w:themeFill="accent5" w:themeFillTint="66"/>
      </w:tcPr>
    </w:tblStylePr>
    <w:tblStylePr w:type="band1Horz">
      <w:tblPr/>
      <w:tcPr>
        <w:shd w:val="clear" w:color="auto" w:fill="FDEDB3" w:themeFill="accent5" w:themeFillTint="66"/>
      </w:tcPr>
    </w:tblStylePr>
  </w:style>
  <w:style w:type="table" w:customStyle="1" w:styleId="Gitternetztabelle4Akzent31">
    <w:name w:val="Gitternetztabelle 4 – Akzent 31"/>
    <w:basedOn w:val="TableNormal"/>
    <w:uiPriority w:val="49"/>
    <w:rsid w:val="00C70D00"/>
    <w:rPr>
      <w:rFonts w:eastAsia="SimSun"/>
      <w:kern w:val="2"/>
      <w:sz w:val="21"/>
      <w:szCs w:val="22"/>
      <w:lang w:val="en-US" w:eastAsia="zh-C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Calendar3">
    <w:name w:val="Calendar 3"/>
    <w:basedOn w:val="TableNormal"/>
    <w:uiPriority w:val="99"/>
    <w:qFormat/>
    <w:rsid w:val="0067460A"/>
    <w:pPr>
      <w:jc w:val="right"/>
    </w:pPr>
    <w:rPr>
      <w:rFonts w:ascii="Cambria" w:eastAsia="MS Mincho" w:hAnsi="Cambria" w:cs="Arial"/>
      <w:color w:val="000000"/>
      <w:sz w:val="22"/>
      <w:szCs w:val="22"/>
      <w:lang w:val="en-US"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EndnoteReference">
    <w:name w:val="endnote reference"/>
    <w:semiHidden/>
    <w:rsid w:val="0067460A"/>
    <w:rPr>
      <w:vertAlign w:val="superscript"/>
    </w:rPr>
  </w:style>
  <w:style w:type="paragraph" w:styleId="EndnoteText">
    <w:name w:val="endnote text"/>
    <w:basedOn w:val="Normal"/>
    <w:link w:val="EndnoteTextChar"/>
    <w:semiHidden/>
    <w:rsid w:val="0067460A"/>
  </w:style>
  <w:style w:type="character" w:customStyle="1" w:styleId="EndnoteTextChar">
    <w:name w:val="Endnote Text Char"/>
    <w:basedOn w:val="DefaultParagraphFont"/>
    <w:link w:val="EndnoteText"/>
    <w:semiHidden/>
    <w:rsid w:val="003D5D0C"/>
    <w:rPr>
      <w:rFonts w:ascii="Source Sans Pro" w:eastAsia="Times New Roman" w:hAnsi="Source Sans Pro"/>
      <w:sz w:val="22"/>
      <w:szCs w:val="22"/>
      <w:lang w:val="en-US" w:eastAsia="en-US"/>
    </w:rPr>
  </w:style>
  <w:style w:type="paragraph" w:customStyle="1" w:styleId="Heading10pt">
    <w:name w:val="Heading 10 pt"/>
    <w:basedOn w:val="Normal"/>
    <w:next w:val="Normal"/>
    <w:link w:val="Heading10ptZchn"/>
    <w:qFormat/>
    <w:rsid w:val="00C85146"/>
    <w:pPr>
      <w:keepNext/>
    </w:pPr>
    <w:rPr>
      <w:rFonts w:ascii="Source Sans 3 Semibold" w:eastAsia="Calibri" w:hAnsi="Source Sans 3 Semibold" w:cs="Source Sans Pro"/>
      <w:color w:val="000000"/>
      <w:szCs w:val="20"/>
      <w:lang w:eastAsia="de-DE"/>
    </w:rPr>
  </w:style>
  <w:style w:type="character" w:customStyle="1" w:styleId="Heading10ptZchn">
    <w:name w:val="Heading 10 pt Zchn"/>
    <w:link w:val="Heading10pt"/>
    <w:rsid w:val="00C85146"/>
    <w:rPr>
      <w:rFonts w:ascii="Source Sans 3 Semibold" w:hAnsi="Source Sans 3 Semibold" w:cs="Source Sans Pro"/>
      <w:color w:val="000000"/>
      <w:lang w:val="en-US"/>
    </w:rPr>
  </w:style>
  <w:style w:type="character" w:customStyle="1" w:styleId="Heading6Char">
    <w:name w:val="Heading 6 Char"/>
    <w:basedOn w:val="DefaultParagraphFont"/>
    <w:link w:val="Heading6"/>
    <w:rsid w:val="003D5D0C"/>
    <w:rPr>
      <w:rFonts w:ascii="Source Sans Pro" w:eastAsia="Times New Roman" w:hAnsi="Source Sans Pro"/>
      <w:i/>
      <w:sz w:val="22"/>
      <w:szCs w:val="22"/>
      <w:lang w:val="en-US" w:eastAsia="en-US"/>
    </w:rPr>
  </w:style>
  <w:style w:type="character" w:customStyle="1" w:styleId="Heading7Char">
    <w:name w:val="Heading 7 Char"/>
    <w:basedOn w:val="DefaultParagraphFont"/>
    <w:link w:val="Heading7"/>
    <w:rsid w:val="003D5D0C"/>
    <w:rPr>
      <w:rFonts w:ascii="Source Sans Pro" w:eastAsia="Times New Roman" w:hAnsi="Source Sans Pro"/>
      <w:sz w:val="22"/>
      <w:szCs w:val="22"/>
      <w:lang w:val="en-US" w:eastAsia="en-US"/>
    </w:rPr>
  </w:style>
  <w:style w:type="character" w:customStyle="1" w:styleId="Heading8Char">
    <w:name w:val="Heading 8 Char"/>
    <w:basedOn w:val="DefaultParagraphFont"/>
    <w:link w:val="Heading8"/>
    <w:rsid w:val="003D5D0C"/>
    <w:rPr>
      <w:rFonts w:ascii="Source Sans Pro" w:eastAsia="Times New Roman" w:hAnsi="Source Sans Pro"/>
      <w:i/>
      <w:sz w:val="22"/>
      <w:szCs w:val="22"/>
      <w:lang w:val="en-US" w:eastAsia="en-US"/>
    </w:rPr>
  </w:style>
  <w:style w:type="character" w:customStyle="1" w:styleId="Heading9Char">
    <w:name w:val="Heading 9 Char"/>
    <w:basedOn w:val="DefaultParagraphFont"/>
    <w:link w:val="Heading9"/>
    <w:rsid w:val="003D5D0C"/>
    <w:rPr>
      <w:rFonts w:ascii="Source Sans Pro" w:eastAsia="Times New Roman" w:hAnsi="Source Sans Pro"/>
      <w:i/>
      <w:sz w:val="18"/>
      <w:szCs w:val="22"/>
      <w:lang w:val="en-US" w:eastAsia="en-US"/>
    </w:rPr>
  </w:style>
  <w:style w:type="numbering" w:customStyle="1" w:styleId="IFXBulletedList">
    <w:name w:val="IFX Bulleted List"/>
    <w:basedOn w:val="NoList"/>
    <w:uiPriority w:val="99"/>
    <w:rsid w:val="00AE2865"/>
    <w:pPr>
      <w:numPr>
        <w:numId w:val="27"/>
      </w:numPr>
    </w:pPr>
  </w:style>
  <w:style w:type="paragraph" w:styleId="Index1">
    <w:name w:val="index 1"/>
    <w:basedOn w:val="Normal"/>
    <w:next w:val="Normal"/>
    <w:autoRedefine/>
    <w:semiHidden/>
    <w:rsid w:val="0067460A"/>
    <w:pPr>
      <w:ind w:left="260" w:hanging="260"/>
    </w:pPr>
  </w:style>
  <w:style w:type="paragraph" w:styleId="Index2">
    <w:name w:val="index 2"/>
    <w:basedOn w:val="Normal"/>
    <w:next w:val="Normal"/>
    <w:autoRedefine/>
    <w:semiHidden/>
    <w:rsid w:val="0067460A"/>
    <w:pPr>
      <w:ind w:left="520" w:hanging="260"/>
    </w:pPr>
  </w:style>
  <w:style w:type="paragraph" w:styleId="Index3">
    <w:name w:val="index 3"/>
    <w:basedOn w:val="Normal"/>
    <w:next w:val="Normal"/>
    <w:autoRedefine/>
    <w:semiHidden/>
    <w:rsid w:val="0067460A"/>
    <w:pPr>
      <w:ind w:left="780" w:hanging="260"/>
    </w:pPr>
  </w:style>
  <w:style w:type="paragraph" w:styleId="Index4">
    <w:name w:val="index 4"/>
    <w:basedOn w:val="Normal"/>
    <w:next w:val="Normal"/>
    <w:autoRedefine/>
    <w:semiHidden/>
    <w:rsid w:val="0067460A"/>
    <w:pPr>
      <w:ind w:left="1040" w:hanging="260"/>
    </w:pPr>
  </w:style>
  <w:style w:type="paragraph" w:styleId="Index5">
    <w:name w:val="index 5"/>
    <w:basedOn w:val="Normal"/>
    <w:next w:val="Normal"/>
    <w:autoRedefine/>
    <w:semiHidden/>
    <w:rsid w:val="0067460A"/>
    <w:pPr>
      <w:ind w:left="1300" w:hanging="260"/>
    </w:pPr>
  </w:style>
  <w:style w:type="paragraph" w:styleId="Index6">
    <w:name w:val="index 6"/>
    <w:basedOn w:val="Normal"/>
    <w:next w:val="Normal"/>
    <w:autoRedefine/>
    <w:semiHidden/>
    <w:rsid w:val="0067460A"/>
    <w:pPr>
      <w:ind w:left="1560" w:hanging="260"/>
    </w:pPr>
  </w:style>
  <w:style w:type="paragraph" w:styleId="Index7">
    <w:name w:val="index 7"/>
    <w:basedOn w:val="Normal"/>
    <w:next w:val="Normal"/>
    <w:autoRedefine/>
    <w:semiHidden/>
    <w:rsid w:val="0067460A"/>
    <w:pPr>
      <w:ind w:left="1820" w:hanging="260"/>
    </w:pPr>
  </w:style>
  <w:style w:type="paragraph" w:styleId="Index8">
    <w:name w:val="index 8"/>
    <w:basedOn w:val="Normal"/>
    <w:next w:val="Normal"/>
    <w:autoRedefine/>
    <w:semiHidden/>
    <w:rsid w:val="0067460A"/>
    <w:pPr>
      <w:ind w:left="2080" w:hanging="260"/>
    </w:pPr>
  </w:style>
  <w:style w:type="paragraph" w:styleId="Index9">
    <w:name w:val="index 9"/>
    <w:basedOn w:val="Normal"/>
    <w:next w:val="Normal"/>
    <w:autoRedefine/>
    <w:semiHidden/>
    <w:rsid w:val="0067460A"/>
    <w:pPr>
      <w:ind w:left="2340" w:hanging="260"/>
    </w:pPr>
  </w:style>
  <w:style w:type="paragraph" w:styleId="IndexHeading">
    <w:name w:val="index heading"/>
    <w:basedOn w:val="Normal"/>
    <w:next w:val="Index1"/>
    <w:semiHidden/>
    <w:rsid w:val="0067460A"/>
    <w:rPr>
      <w:rFonts w:cs="Arial"/>
      <w:b/>
      <w:bCs/>
    </w:rPr>
  </w:style>
  <w:style w:type="table" w:customStyle="1" w:styleId="InfineonPicture">
    <w:name w:val="Infineon Picture"/>
    <w:basedOn w:val="TableGrid"/>
    <w:rsid w:val="0067460A"/>
    <w:tblPr/>
    <w:tcPr>
      <w:tcMar>
        <w:left w:w="0" w:type="dxa"/>
        <w:right w:w="0" w:type="dxa"/>
      </w:tcMar>
    </w:tcPr>
  </w:style>
  <w:style w:type="table" w:customStyle="1" w:styleId="InfineonStandard">
    <w:name w:val="Infineon Standard"/>
    <w:basedOn w:val="TableNormal"/>
    <w:uiPriority w:val="99"/>
    <w:rsid w:val="0067460A"/>
    <w:rPr>
      <w:rFonts w:ascii="Source Sans Pro" w:eastAsia="Times New Roman" w:hAnsi="Source Sans Pro"/>
      <w:sz w:val="22"/>
      <w:szCs w:val="22"/>
      <w:lang w:val="en-US" w:eastAsia="en-US"/>
    </w:rPr>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table" w:customStyle="1" w:styleId="InfineonStandard2">
    <w:name w:val="Infineon Standard_2"/>
    <w:basedOn w:val="TableGrid"/>
    <w:rsid w:val="0067460A"/>
    <w:pPr>
      <w:spacing w:after="400"/>
    </w:pPr>
    <w:tblPr>
      <w:tblStyleRowBandSize w:val="1"/>
      <w:tblStyleColBandSize w:val="1"/>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paragraph" w:styleId="MacroText">
    <w:name w:val="macro"/>
    <w:link w:val="MacroTextChar"/>
    <w:semiHidden/>
    <w:rsid w:val="006746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2"/>
      <w:szCs w:val="22"/>
      <w:lang w:val="en-US" w:eastAsia="en-US"/>
    </w:rPr>
  </w:style>
  <w:style w:type="character" w:customStyle="1" w:styleId="MacroTextChar">
    <w:name w:val="Macro Text Char"/>
    <w:basedOn w:val="DefaultParagraphFont"/>
    <w:link w:val="MacroText"/>
    <w:semiHidden/>
    <w:rsid w:val="003D5D0C"/>
    <w:rPr>
      <w:rFonts w:ascii="Courier New" w:eastAsia="Times New Roman" w:hAnsi="Courier New" w:cs="Courier New"/>
      <w:sz w:val="22"/>
      <w:szCs w:val="22"/>
      <w:lang w:val="en-US" w:eastAsia="en-US"/>
    </w:rPr>
  </w:style>
  <w:style w:type="paragraph" w:styleId="TableofAuthorities">
    <w:name w:val="table of authorities"/>
    <w:basedOn w:val="Normal"/>
    <w:next w:val="Normal"/>
    <w:semiHidden/>
    <w:rsid w:val="0067460A"/>
    <w:pPr>
      <w:ind w:left="260" w:hanging="260"/>
    </w:pPr>
  </w:style>
  <w:style w:type="paragraph" w:styleId="TableofFigures">
    <w:name w:val="table of figures"/>
    <w:aliases w:val="List of Figures"/>
    <w:basedOn w:val="Normal"/>
    <w:next w:val="Normal"/>
    <w:semiHidden/>
    <w:rsid w:val="0067460A"/>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7460A"/>
    <w:pPr>
      <w:spacing w:before="120"/>
    </w:pPr>
    <w:rPr>
      <w:rFonts w:cs="Arial"/>
      <w:b/>
      <w:bCs/>
      <w:szCs w:val="24"/>
    </w:rPr>
  </w:style>
  <w:style w:type="paragraph" w:styleId="TOC6">
    <w:name w:val="toc 6"/>
    <w:aliases w:val="Heading_Preface.TOC"/>
    <w:basedOn w:val="Normal"/>
    <w:next w:val="Normal"/>
    <w:autoRedefine/>
    <w:semiHidden/>
    <w:rsid w:val="000D3086"/>
    <w:pPr>
      <w:tabs>
        <w:tab w:val="right" w:leader="dot" w:pos="9912"/>
      </w:tabs>
    </w:pPr>
  </w:style>
  <w:style w:type="paragraph" w:styleId="TOC7">
    <w:name w:val="toc 7"/>
    <w:basedOn w:val="Normal"/>
    <w:next w:val="Normal"/>
    <w:autoRedefine/>
    <w:semiHidden/>
    <w:rsid w:val="0067460A"/>
    <w:pPr>
      <w:ind w:left="1560"/>
    </w:pPr>
  </w:style>
  <w:style w:type="paragraph" w:styleId="TOC8">
    <w:name w:val="toc 8"/>
    <w:basedOn w:val="Normal"/>
    <w:next w:val="Normal"/>
    <w:autoRedefine/>
    <w:semiHidden/>
    <w:rsid w:val="0067460A"/>
    <w:pPr>
      <w:ind w:left="1820"/>
    </w:pPr>
  </w:style>
  <w:style w:type="paragraph" w:styleId="TOC9">
    <w:name w:val="toc 9"/>
    <w:basedOn w:val="Normal"/>
    <w:next w:val="Normal"/>
    <w:autoRedefine/>
    <w:semiHidden/>
    <w:rsid w:val="0067460A"/>
    <w:pPr>
      <w:ind w:left="2080"/>
    </w:pPr>
  </w:style>
  <w:style w:type="paragraph" w:customStyle="1" w:styleId="Headline30pt">
    <w:name w:val="Headline 30 pt"/>
    <w:qFormat/>
    <w:rsid w:val="007A5C14"/>
    <w:pPr>
      <w:spacing w:after="300" w:line="660" w:lineRule="exact"/>
    </w:pPr>
    <w:rPr>
      <w:rFonts w:ascii="Source Sans 3 Semibold" w:hAnsi="Source Sans 3 Semibold" w:cs="Source Sans 3 Semibold"/>
      <w:color w:val="0A8276" w:themeColor="text2"/>
      <w:sz w:val="60"/>
      <w:szCs w:val="60"/>
      <w:lang w:val="en-US"/>
    </w:rPr>
  </w:style>
  <w:style w:type="paragraph" w:customStyle="1" w:styleId="URL10pt">
    <w:name w:val="URL 10 pt"/>
    <w:basedOn w:val="Normal"/>
    <w:qFormat/>
    <w:rsid w:val="00764B9A"/>
    <w:pPr>
      <w:tabs>
        <w:tab w:val="center" w:pos="5103"/>
        <w:tab w:val="right" w:pos="10206"/>
      </w:tabs>
      <w:spacing w:line="264" w:lineRule="exact"/>
    </w:pPr>
    <w:rPr>
      <w:rFonts w:ascii="Source Sans 3 Semibold" w:hAnsi="Source Sans 3 Semibold"/>
      <w:color w:val="0A8276"/>
      <w:lang w:eastAsia="de-DE"/>
    </w:rPr>
  </w:style>
  <w:style w:type="paragraph" w:styleId="Footer">
    <w:name w:val="footer"/>
    <w:basedOn w:val="Normal"/>
    <w:link w:val="FooterChar"/>
    <w:unhideWhenUsed/>
    <w:rsid w:val="00D416C7"/>
    <w:pPr>
      <w:tabs>
        <w:tab w:val="left" w:pos="2410"/>
        <w:tab w:val="left" w:pos="4340"/>
        <w:tab w:val="left" w:pos="7979"/>
        <w:tab w:val="right" w:pos="9072"/>
      </w:tabs>
      <w:spacing w:line="293" w:lineRule="auto"/>
    </w:pPr>
    <w:rPr>
      <w:rFonts w:ascii="Arial" w:eastAsia="Calibri" w:hAnsi="Arial" w:cs="Arial"/>
      <w:b/>
      <w:color w:val="1D1D1D" w:themeColor="text1"/>
      <w:sz w:val="14"/>
      <w:szCs w:val="16"/>
      <w:lang w:val="de-DE" w:eastAsia="de-DE"/>
    </w:rPr>
  </w:style>
  <w:style w:type="character" w:customStyle="1" w:styleId="FooterChar">
    <w:name w:val="Footer Char"/>
    <w:basedOn w:val="DefaultParagraphFont"/>
    <w:link w:val="Footer"/>
    <w:rsid w:val="00D416C7"/>
    <w:rPr>
      <w:rFonts w:ascii="Arial" w:hAnsi="Arial" w:cs="Arial"/>
      <w:b/>
      <w:color w:val="1D1D1D" w:themeColor="text1"/>
      <w:sz w:val="14"/>
      <w:szCs w:val="16"/>
    </w:rPr>
  </w:style>
  <w:style w:type="character" w:styleId="Hyperlink">
    <w:name w:val="Hyperlink"/>
    <w:basedOn w:val="DefaultParagraphFont"/>
    <w:uiPriority w:val="99"/>
    <w:unhideWhenUsed/>
    <w:rsid w:val="00673C23"/>
    <w:rPr>
      <w:color w:val="0A8276" w:themeColor="hyperlink"/>
      <w:u w:val="single"/>
    </w:rPr>
  </w:style>
  <w:style w:type="character" w:styleId="UnresolvedMention">
    <w:name w:val="Unresolved Mention"/>
    <w:basedOn w:val="DefaultParagraphFont"/>
    <w:uiPriority w:val="99"/>
    <w:semiHidden/>
    <w:unhideWhenUsed/>
    <w:rsid w:val="00673C23"/>
    <w:rPr>
      <w:color w:val="605E5C"/>
      <w:shd w:val="clear" w:color="auto" w:fill="E1DFDD"/>
    </w:rPr>
  </w:style>
  <w:style w:type="paragraph" w:styleId="ListParagraph">
    <w:name w:val="List Paragraph"/>
    <w:basedOn w:val="Normal"/>
    <w:uiPriority w:val="34"/>
    <w:rsid w:val="00207E2F"/>
    <w:pPr>
      <w:ind w:left="720"/>
      <w:contextualSpacing/>
    </w:pPr>
  </w:style>
  <w:style w:type="paragraph" w:styleId="Header">
    <w:name w:val="header"/>
    <w:basedOn w:val="Normal"/>
    <w:link w:val="HeaderChar"/>
    <w:unhideWhenUsed/>
    <w:rsid w:val="008B0D93"/>
    <w:pPr>
      <w:tabs>
        <w:tab w:val="center" w:pos="4536"/>
        <w:tab w:val="right" w:pos="9072"/>
      </w:tabs>
      <w:spacing w:line="240" w:lineRule="auto"/>
    </w:pPr>
  </w:style>
  <w:style w:type="character" w:customStyle="1" w:styleId="HeaderChar">
    <w:name w:val="Header Char"/>
    <w:basedOn w:val="DefaultParagraphFont"/>
    <w:link w:val="Header"/>
    <w:rsid w:val="008B0D93"/>
    <w:rPr>
      <w:rFonts w:ascii="Source Sans 3" w:eastAsia="Times New Roman" w:hAnsi="Source Sans 3"/>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3237">
      <w:bodyDiv w:val="1"/>
      <w:marLeft w:val="0"/>
      <w:marRight w:val="0"/>
      <w:marTop w:val="0"/>
      <w:marBottom w:val="0"/>
      <w:divBdr>
        <w:top w:val="none" w:sz="0" w:space="0" w:color="auto"/>
        <w:left w:val="none" w:sz="0" w:space="0" w:color="auto"/>
        <w:bottom w:val="none" w:sz="0" w:space="0" w:color="auto"/>
        <w:right w:val="none" w:sz="0" w:space="0" w:color="auto"/>
      </w:divBdr>
    </w:div>
    <w:div w:id="342126653">
      <w:bodyDiv w:val="1"/>
      <w:marLeft w:val="0"/>
      <w:marRight w:val="0"/>
      <w:marTop w:val="0"/>
      <w:marBottom w:val="0"/>
      <w:divBdr>
        <w:top w:val="none" w:sz="0" w:space="0" w:color="auto"/>
        <w:left w:val="none" w:sz="0" w:space="0" w:color="auto"/>
        <w:bottom w:val="none" w:sz="0" w:space="0" w:color="auto"/>
        <w:right w:val="none" w:sz="0" w:space="0" w:color="auto"/>
      </w:divBdr>
    </w:div>
    <w:div w:id="546992185">
      <w:bodyDiv w:val="1"/>
      <w:marLeft w:val="0"/>
      <w:marRight w:val="0"/>
      <w:marTop w:val="0"/>
      <w:marBottom w:val="0"/>
      <w:divBdr>
        <w:top w:val="none" w:sz="0" w:space="0" w:color="auto"/>
        <w:left w:val="none" w:sz="0" w:space="0" w:color="auto"/>
        <w:bottom w:val="none" w:sz="0" w:space="0" w:color="auto"/>
        <w:right w:val="none" w:sz="0" w:space="0" w:color="auto"/>
      </w:divBdr>
    </w:div>
    <w:div w:id="984964899">
      <w:bodyDiv w:val="1"/>
      <w:marLeft w:val="0"/>
      <w:marRight w:val="0"/>
      <w:marTop w:val="0"/>
      <w:marBottom w:val="0"/>
      <w:divBdr>
        <w:top w:val="none" w:sz="0" w:space="0" w:color="auto"/>
        <w:left w:val="none" w:sz="0" w:space="0" w:color="auto"/>
        <w:bottom w:val="none" w:sz="0" w:space="0" w:color="auto"/>
        <w:right w:val="none" w:sz="0" w:space="0" w:color="auto"/>
      </w:divBdr>
    </w:div>
    <w:div w:id="1675644388">
      <w:bodyDiv w:val="1"/>
      <w:marLeft w:val="0"/>
      <w:marRight w:val="0"/>
      <w:marTop w:val="0"/>
      <w:marBottom w:val="0"/>
      <w:divBdr>
        <w:top w:val="none" w:sz="0" w:space="0" w:color="auto"/>
        <w:left w:val="none" w:sz="0" w:space="0" w:color="auto"/>
        <w:bottom w:val="none" w:sz="0" w:space="0" w:color="auto"/>
        <w:right w:val="none" w:sz="0" w:space="0" w:color="auto"/>
      </w:divBdr>
    </w:div>
    <w:div w:id="17048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erwi\Downloads\2023-10-13_Infineon_printmedia_word_corporate_sheet_A4.dotx" TargetMode="External"/></Relationships>
</file>

<file path=word/theme/theme1.xml><?xml version="1.0" encoding="utf-8"?>
<a:theme xmlns:a="http://schemas.openxmlformats.org/drawingml/2006/main" name="Larissa">
  <a:themeElements>
    <a:clrScheme name="Infineon Word 2023">
      <a:dk1>
        <a:srgbClr val="1D1D1D"/>
      </a:dk1>
      <a:lt1>
        <a:srgbClr val="FFFFFF"/>
      </a:lt1>
      <a:dk2>
        <a:srgbClr val="0A8276"/>
      </a:dk2>
      <a:lt2>
        <a:srgbClr val="8D8786"/>
      </a:lt2>
      <a:accent1>
        <a:srgbClr val="0A8276"/>
      </a:accent1>
      <a:accent2>
        <a:srgbClr val="575352"/>
      </a:accent2>
      <a:accent3>
        <a:srgbClr val="F97414"/>
      </a:accent3>
      <a:accent4>
        <a:srgbClr val="9BBA43"/>
      </a:accent4>
      <a:accent5>
        <a:srgbClr val="FCD442"/>
      </a:accent5>
      <a:accent6>
        <a:srgbClr val="9C216E"/>
      </a:accent6>
      <a:hlink>
        <a:srgbClr val="0A8276"/>
      </a:hlink>
      <a:folHlink>
        <a:srgbClr val="0A8276"/>
      </a:folHlink>
    </a:clrScheme>
    <a:fontScheme name="Infineon Word 2023">
      <a:majorFont>
        <a:latin typeface="Source Sans 3 semibold"/>
        <a:ea typeface=""/>
        <a:cs typeface=""/>
      </a:majorFont>
      <a:minorFont>
        <a:latin typeface="Source Sans 3"/>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FC934-0D4A-44CB-AC1F-0C1EBEBA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2023-10-13_Infineon_printmedia_word_corporate_sheet_A4.dotx</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Links>
    <vt:vector size="6" baseType="variant">
      <vt:variant>
        <vt:i4>4915282</vt:i4>
      </vt:variant>
      <vt:variant>
        <vt:i4>0</vt:i4>
      </vt:variant>
      <vt:variant>
        <vt:i4>0</vt:i4>
      </vt:variant>
      <vt:variant>
        <vt:i4>5</vt:i4>
      </vt:variant>
      <vt:variant>
        <vt:lpwstr>http://www.infineon.com/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2024-08-15T05:32:00Z</dcterms:created>
  <dcterms:modified xsi:type="dcterms:W3CDTF">2024-11-24T22:18:00Z</dcterms:modified>
</cp:coreProperties>
</file>